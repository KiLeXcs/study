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Название резюме"/>
        <w:tag w:val="Название резюме"/>
        <w:id w:val="-104278397"/>
        <w:placeholder>
          <w:docPart w:val="9F86A80F19504817AE571613AADCC0B4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831504" w:rsidRPr="00AE7F54" w:rsidRDefault="00A0089F" w:rsidP="00DA7D44">
          <w:pPr>
            <w:pStyle w:val="afe"/>
          </w:pPr>
          <w:sdt>
            <w:sdtPr>
              <w:rPr>
                <w:lang w:val="en-US"/>
              </w:rPr>
              <w:alias w:val="Автор"/>
              <w:tag w:val=""/>
              <w:id w:val="1823003119"/>
              <w:placeholder>
                <w:docPart w:val="AAAF80608DA849B1BFC1D0E07D4792F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9116B">
                <w:t>Балан кирилл андреевич</w:t>
              </w:r>
            </w:sdtContent>
          </w:sdt>
        </w:p>
        <w:sdt>
          <w:sdtPr>
            <w:rPr>
              <w:i/>
            </w:rPr>
            <w:alias w:val="Адрес электронной почты"/>
            <w:tag w:val=""/>
            <w:id w:val="527535243"/>
            <w:placeholder>
              <w:docPart w:val="01CEF968A69444C893ABB0DD76D4426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831504" w:rsidRPr="00AE7F54" w:rsidRDefault="00734D45">
              <w:pPr>
                <w:pStyle w:val="ab"/>
                <w:rPr>
                  <w:i/>
                </w:rPr>
              </w:pPr>
              <w:r w:rsidRPr="00AE7F54">
                <w:rPr>
                  <w:i/>
                </w:rPr>
                <w:t>kirill.a.balan@gmail.com</w:t>
              </w:r>
            </w:p>
          </w:sdtContent>
        </w:sdt>
        <w:sdt>
          <w:sdtPr>
            <w:rPr>
              <w:i/>
            </w:rPr>
            <w:alias w:val="Адрес"/>
            <w:tag w:val=""/>
            <w:id w:val="539556739"/>
            <w:placeholder>
              <w:docPart w:val="09DF50B021EF4C8A9178C379FBD0E5E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831504" w:rsidRPr="00DA7D44" w:rsidRDefault="00734D45">
              <w:pPr>
                <w:pStyle w:val="ab"/>
                <w:rPr>
                  <w:i/>
                </w:rPr>
              </w:pPr>
              <w:r w:rsidRPr="0079116B">
                <w:rPr>
                  <w:i/>
                </w:rPr>
                <w:t>Ул. Маршала Захарова д.13 кв. 84</w:t>
              </w:r>
            </w:p>
          </w:sdtContent>
        </w:sdt>
        <w:sdt>
          <w:sdtPr>
            <w:rPr>
              <w:i/>
            </w:rPr>
            <w:alias w:val="Телефон"/>
            <w:tag w:val=""/>
            <w:id w:val="1357783703"/>
            <w:placeholder>
              <w:docPart w:val="C9781E4A34BA4E60895BDFF2EF484B3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C4F5B" w:rsidRDefault="00DC4F5B" w:rsidP="00DC4F5B">
              <w:pPr>
                <w:pStyle w:val="ab"/>
                <w:rPr>
                  <w:i/>
                </w:rPr>
              </w:pPr>
              <w:r w:rsidRPr="00DC4F5B">
                <w:rPr>
                  <w:i/>
                </w:rPr>
                <w:t>+79112908105</w:t>
              </w:r>
            </w:p>
          </w:sdtContent>
        </w:sdt>
      </w:sdtContent>
    </w:sdt>
    <w:p w:rsidR="00DC4F5B" w:rsidRPr="00DC4F5B" w:rsidRDefault="00DC4F5B" w:rsidP="00DC4F5B">
      <w:pPr>
        <w:pStyle w:val="ab"/>
        <w:rPr>
          <w:i/>
        </w:rPr>
      </w:pPr>
      <w:r>
        <w:rPr>
          <w:i/>
        </w:rPr>
        <w:t>Дата рождения</w:t>
      </w:r>
      <w:r w:rsidRPr="00DC4F5B">
        <w:rPr>
          <w:i/>
        </w:rPr>
        <w:t xml:space="preserve">: </w:t>
      </w:r>
      <w:r>
        <w:rPr>
          <w:i/>
        </w:rPr>
        <w:t>21.11.2004 (Санкт-Петербург)</w:t>
      </w:r>
    </w:p>
    <w:p w:rsidR="0079116B" w:rsidRPr="00DC4F5B" w:rsidRDefault="0079116B" w:rsidP="0079116B">
      <w:pPr>
        <w:pStyle w:val="a7"/>
        <w:rPr>
          <w:sz w:val="22"/>
          <w:szCs w:val="22"/>
        </w:rPr>
      </w:pPr>
    </w:p>
    <w:p w:rsidR="00831504" w:rsidRPr="00AE7F54" w:rsidRDefault="00FD5546" w:rsidP="0079116B">
      <w:pPr>
        <w:pStyle w:val="a7"/>
        <w:rPr>
          <w:i/>
          <w:color w:val="FF0000"/>
          <w:sz w:val="32"/>
          <w:szCs w:val="32"/>
        </w:rPr>
      </w:pPr>
      <w:r w:rsidRPr="00AE7F54">
        <w:rPr>
          <w:i/>
          <w:color w:val="FF0000"/>
          <w:sz w:val="32"/>
          <w:szCs w:val="32"/>
        </w:rPr>
        <w:t>Цели</w:t>
      </w:r>
    </w:p>
    <w:p w:rsidR="00831504" w:rsidRDefault="00734D45">
      <w:r>
        <w:t>Заработок денег</w:t>
      </w:r>
    </w:p>
    <w:p w:rsidR="00831504" w:rsidRPr="00AE7F54" w:rsidRDefault="00FD5546" w:rsidP="0079116B">
      <w:pPr>
        <w:pStyle w:val="a7"/>
        <w:rPr>
          <w:i/>
          <w:color w:val="FF0000"/>
          <w:sz w:val="32"/>
          <w:szCs w:val="32"/>
        </w:rPr>
      </w:pPr>
      <w:r w:rsidRPr="00AE7F54">
        <w:rPr>
          <w:i/>
          <w:color w:val="FF0000"/>
          <w:sz w:val="32"/>
          <w:szCs w:val="32"/>
        </w:rPr>
        <w:t>Образование</w:t>
      </w:r>
    </w:p>
    <w:p w:rsidR="00831504" w:rsidRDefault="00734D45" w:rsidP="00DA7D44">
      <w:pPr>
        <w:pStyle w:val="af9"/>
        <w:ind w:firstLine="720"/>
      </w:pPr>
      <w:r>
        <w:t>ГБОУ СОШ №394  г. Санкт-Петербурга</w:t>
      </w:r>
    </w:p>
    <w:p w:rsidR="00831504" w:rsidRPr="00AE7F54" w:rsidRDefault="00734D45" w:rsidP="00DA7D44">
      <w:pPr>
        <w:ind w:firstLine="720"/>
        <w:rPr>
          <w:rStyle w:val="aa"/>
        </w:rPr>
      </w:pPr>
      <w:r w:rsidRPr="00AE7F54">
        <w:rPr>
          <w:rStyle w:val="af"/>
        </w:rPr>
        <w:t>27.06.2022</w:t>
      </w:r>
      <w:r w:rsidR="00FD5546">
        <w:t xml:space="preserve">  </w:t>
      </w:r>
      <w:r w:rsidRPr="00AE7F54">
        <w:rPr>
          <w:rStyle w:val="aa"/>
          <w:color w:val="FF0000"/>
        </w:rPr>
        <w:t>Среднее общее образование</w:t>
      </w:r>
    </w:p>
    <w:p w:rsidR="00831504" w:rsidRPr="00AE7F54" w:rsidRDefault="00FD5546" w:rsidP="0079116B">
      <w:pPr>
        <w:pStyle w:val="a7"/>
        <w:rPr>
          <w:i/>
          <w:color w:val="FF0000"/>
          <w:sz w:val="32"/>
        </w:rPr>
      </w:pPr>
      <w:r w:rsidRPr="00AE7F54">
        <w:rPr>
          <w:i/>
          <w:color w:val="FF0000"/>
          <w:sz w:val="32"/>
        </w:rPr>
        <w:t>Опыт работы</w:t>
      </w:r>
    </w:p>
    <w:p w:rsidR="00831504" w:rsidRDefault="00FD5546">
      <w:pPr>
        <w:pStyle w:val="ab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  <w:r w:rsidR="00DA7D44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| </w:t>
      </w:r>
      <w:r w:rsidR="00734D45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НТЦ Механотроника</w:t>
      </w:r>
    </w:p>
    <w:p w:rsidR="00831504" w:rsidRPr="0079116B" w:rsidRDefault="00734D45" w:rsidP="00DA7D44">
      <w:pPr>
        <w:ind w:firstLine="720"/>
        <w:rPr>
          <w:rStyle w:val="ac"/>
        </w:rPr>
      </w:pPr>
      <w:r>
        <w:rPr>
          <w:rStyle w:val="af0"/>
        </w:rPr>
        <w:t xml:space="preserve">Слесарь-сборщик </w:t>
      </w:r>
      <w:r w:rsidR="00FD5546">
        <w:rPr>
          <w:rStyle w:val="af0"/>
        </w:rPr>
        <w:t xml:space="preserve"> </w:t>
      </w:r>
      <w:r w:rsidRPr="0079116B">
        <w:rPr>
          <w:rStyle w:val="ac"/>
        </w:rPr>
        <w:t>01.06.2021</w:t>
      </w:r>
      <w:r w:rsidR="00FD5546" w:rsidRPr="0079116B">
        <w:rPr>
          <w:rStyle w:val="ac"/>
        </w:rPr>
        <w:t xml:space="preserve"> – </w:t>
      </w:r>
      <w:r w:rsidRPr="0079116B">
        <w:rPr>
          <w:rStyle w:val="ac"/>
        </w:rPr>
        <w:t>30.08.2021</w:t>
      </w:r>
    </w:p>
    <w:p w:rsidR="00831504" w:rsidRPr="00AE7F54" w:rsidRDefault="00734D45" w:rsidP="0079116B">
      <w:pPr>
        <w:pStyle w:val="ab"/>
        <w:ind w:firstLine="720"/>
        <w:rPr>
          <w:rStyle w:val="af"/>
        </w:rPr>
      </w:pPr>
      <w:r w:rsidRPr="00AE7F54">
        <w:rPr>
          <w:rStyle w:val="af"/>
        </w:rPr>
        <w:t>Сборка оболочек и панелей для шкафов релейной защиты</w:t>
      </w:r>
    </w:p>
    <w:p w:rsidR="00831504" w:rsidRPr="00AE7F54" w:rsidRDefault="00FD5546" w:rsidP="0079116B">
      <w:pPr>
        <w:pStyle w:val="a7"/>
        <w:rPr>
          <w:i/>
          <w:color w:val="FF0000"/>
          <w:sz w:val="32"/>
        </w:rPr>
      </w:pPr>
      <w:r w:rsidRPr="00AE7F54">
        <w:rPr>
          <w:i/>
          <w:color w:val="FF0000"/>
          <w:sz w:val="32"/>
        </w:rPr>
        <w:t>Умения и навыки</w:t>
      </w:r>
    </w:p>
    <w:p w:rsidR="00831504" w:rsidRPr="00AE7F54" w:rsidRDefault="00734D45" w:rsidP="00AE7F54">
      <w:pPr>
        <w:pStyle w:val="ab"/>
        <w:numPr>
          <w:ilvl w:val="0"/>
          <w:numId w:val="5"/>
        </w:numPr>
        <w:rPr>
          <w:rStyle w:val="af"/>
        </w:rPr>
      </w:pPr>
      <w:r w:rsidRPr="00AE7F54">
        <w:rPr>
          <w:rStyle w:val="af"/>
        </w:rPr>
        <w:t>Умение работать с чертежами</w:t>
      </w:r>
    </w:p>
    <w:p w:rsidR="00DA7D44" w:rsidRPr="00AE7F54" w:rsidRDefault="00DA7D44" w:rsidP="0079116B">
      <w:pPr>
        <w:pStyle w:val="ab"/>
        <w:numPr>
          <w:ilvl w:val="0"/>
          <w:numId w:val="5"/>
        </w:numPr>
        <w:rPr>
          <w:rStyle w:val="af"/>
        </w:rPr>
      </w:pPr>
      <w:r w:rsidRPr="00AE7F54">
        <w:rPr>
          <w:rStyle w:val="af"/>
        </w:rPr>
        <w:t xml:space="preserve">Владение английским языком на уровне </w:t>
      </w:r>
      <w:proofErr w:type="spellStart"/>
      <w:r w:rsidRPr="00AE7F54">
        <w:rPr>
          <w:rStyle w:val="af"/>
        </w:rPr>
        <w:t>Intermediate</w:t>
      </w:r>
      <w:proofErr w:type="spellEnd"/>
    </w:p>
    <w:sectPr w:rsidR="00DA7D44" w:rsidRPr="00AE7F54">
      <w:footerReference w:type="default" r:id="rId11"/>
      <w:headerReference w:type="first" r:id="rId12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89F" w:rsidRDefault="00A0089F">
      <w:pPr>
        <w:spacing w:after="0" w:line="240" w:lineRule="auto"/>
      </w:pPr>
      <w:r>
        <w:separator/>
      </w:r>
    </w:p>
  </w:endnote>
  <w:endnote w:type="continuationSeparator" w:id="0">
    <w:p w:rsidR="00A0089F" w:rsidRDefault="00A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504" w:rsidRDefault="00FD5546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ATAU6P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Прямоугольник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+O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0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OmWD46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Прямоугольник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DFnYgu7&#10;AgAAQwUAAA4AAAAAAAAAAAAAAAAALgIAAGRycy9lMm9Eb2MueG1sUEsBAi0AFAAGAAgAAAAhAPq0&#10;y+fdAAAABAEAAA8AAAAAAAAAAAAAAAAAFQUAAGRycy9kb3ducmV2LnhtbFBLBQYAAAAABAAEAPMA&#10;AAAfBgAAAAA=&#10;" fillcolor="#d1282e [3215]" stroked="f">
              <w10:wrap anchorx="margin" anchory="margin"/>
            </v:rect>
          </w:pict>
        </mc:Fallback>
      </mc:AlternateContent>
    </w:r>
  </w:p>
  <w:p w:rsidR="00831504" w:rsidRDefault="00FD5546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31504" w:rsidRDefault="00FD5546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Введите имя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" filled="f" stroked="f" strokeweight=".5pt">
              <v:textbox style="layout-flow:vertical;mso-fit-shape-to-text:t" inset="0,0,0,0">
                <w:txbxContent>
                  <w:p w:rsidR="00831504" w:rsidRDefault="00FD5546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Введите имя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89F" w:rsidRDefault="00A0089F">
      <w:pPr>
        <w:spacing w:after="0" w:line="240" w:lineRule="auto"/>
      </w:pPr>
      <w:r>
        <w:separator/>
      </w:r>
    </w:p>
  </w:footnote>
  <w:footnote w:type="continuationSeparator" w:id="0">
    <w:p w:rsidR="00A0089F" w:rsidRDefault="00A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504" w:rsidRDefault="00FD5546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Прямоугольник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CZIjo7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Прямоугольник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QN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LvJdA2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Прямоугольник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" fillcolor="#d1282e [3215]" stroked="f">
              <w10:wrap anchorx="margin" anchory="margin"/>
            </v:rect>
          </w:pict>
        </mc:Fallback>
      </mc:AlternateContent>
    </w:r>
  </w:p>
  <w:p w:rsidR="00831504" w:rsidRDefault="00831504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93849"/>
    <w:multiLevelType w:val="hybridMultilevel"/>
    <w:tmpl w:val="E94A81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6B"/>
    <w:rsid w:val="00437D69"/>
    <w:rsid w:val="00465F08"/>
    <w:rsid w:val="005D1697"/>
    <w:rsid w:val="00685252"/>
    <w:rsid w:val="00734D45"/>
    <w:rsid w:val="0079116B"/>
    <w:rsid w:val="0081798D"/>
    <w:rsid w:val="008224A9"/>
    <w:rsid w:val="00831504"/>
    <w:rsid w:val="00A0089F"/>
    <w:rsid w:val="00AE7F54"/>
    <w:rsid w:val="00DA7D44"/>
    <w:rsid w:val="00DC4F5B"/>
    <w:rsid w:val="00DD6D72"/>
    <w:rsid w:val="00F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qFormat/>
    <w:rPr>
      <w:b w:val="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customStyle="1" w:styleId="afe">
    <w:name w:val="Имя"/>
    <w:basedOn w:val="a5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qFormat/>
    <w:rPr>
      <w:b w:val="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customStyle="1" w:styleId="afe">
    <w:name w:val="Имя"/>
    <w:basedOn w:val="a5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0;&#1088;&#1080;&#1083;&#1083;\Desktop\&#1055;&#1088;&#1086;&#1077;&#1082;&#1090;&#1099;\&#1048;&#1085;&#1092;&#1086;&#1088;&#1084;&#1072;&#1090;&#1080;&#1082;&#1072;\&#1088;&#1077;&#1079;&#1102;&#1084;&#1077;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86A80F19504817AE571613AADCC0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C814F-ABFE-416F-BBAA-035C63BD1BCE}"/>
      </w:docPartPr>
      <w:docPartBody>
        <w:p w:rsidR="005B212C" w:rsidRDefault="00B023C5">
          <w:pPr>
            <w:pStyle w:val="9F86A80F19504817AE571613AADCC0B4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AAAF80608DA849B1BFC1D0E07D4792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6458E-1C55-4FC4-BC41-EE55EBC51F38}"/>
      </w:docPartPr>
      <w:docPartBody>
        <w:p w:rsidR="005B212C" w:rsidRDefault="00B023C5">
          <w:pPr>
            <w:pStyle w:val="AAAF80608DA849B1BFC1D0E07D4792F7"/>
          </w:pPr>
          <w:r>
            <w:rPr>
              <w:rStyle w:val="a3"/>
            </w:rPr>
            <w:t>[Введите свое имя]</w:t>
          </w:r>
        </w:p>
      </w:docPartBody>
    </w:docPart>
    <w:docPart>
      <w:docPartPr>
        <w:name w:val="01CEF968A69444C893ABB0DD76D44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A28E34-A21E-451B-8EC4-8D1DA7F509E1}"/>
      </w:docPartPr>
      <w:docPartBody>
        <w:p w:rsidR="005B212C" w:rsidRDefault="00B023C5">
          <w:pPr>
            <w:pStyle w:val="01CEF968A69444C893ABB0DD76D44261"/>
          </w:pPr>
          <w:r>
            <w:rPr>
              <w:rStyle w:val="a3"/>
              <w:color w:val="000000"/>
            </w:rPr>
            <w:t>[Введите адрес электронной почты]</w:t>
          </w:r>
        </w:p>
      </w:docPartBody>
    </w:docPart>
    <w:docPart>
      <w:docPartPr>
        <w:name w:val="09DF50B021EF4C8A9178C379FBD0E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5726A-4907-4F07-8387-850E33FDB709}"/>
      </w:docPartPr>
      <w:docPartBody>
        <w:p w:rsidR="005B212C" w:rsidRDefault="00B023C5">
          <w:pPr>
            <w:pStyle w:val="09DF50B021EF4C8A9178C379FBD0E5E1"/>
          </w:pPr>
          <w:r>
            <w:rPr>
              <w:rStyle w:val="a3"/>
              <w:color w:val="000000"/>
            </w:rPr>
            <w:t>[Введите свой адрес]</w:t>
          </w:r>
        </w:p>
      </w:docPartBody>
    </w:docPart>
    <w:docPart>
      <w:docPartPr>
        <w:name w:val="C9781E4A34BA4E60895BDFF2EF484B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F47D4-CEDF-4337-AC61-2693F9D62DCE}"/>
      </w:docPartPr>
      <w:docPartBody>
        <w:p w:rsidR="005B212C" w:rsidRDefault="00B023C5">
          <w:pPr>
            <w:pStyle w:val="C9781E4A34BA4E60895BDFF2EF484B3B"/>
          </w:pPr>
          <w:r>
            <w:rPr>
              <w:rStyle w:val="a3"/>
              <w:color w:val="000000"/>
            </w:rPr>
            <w:t>[Введите свой номер телефона]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3E"/>
    <w:rsid w:val="001C609B"/>
    <w:rsid w:val="005B212C"/>
    <w:rsid w:val="00A82A3E"/>
    <w:rsid w:val="00B0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A82A3E"/>
    <w:rPr>
      <w:color w:val="808080"/>
    </w:rPr>
  </w:style>
  <w:style w:type="paragraph" w:customStyle="1" w:styleId="9F86A80F19504817AE571613AADCC0B4">
    <w:name w:val="9F86A80F19504817AE571613AADCC0B4"/>
  </w:style>
  <w:style w:type="paragraph" w:customStyle="1" w:styleId="AAAF80608DA849B1BFC1D0E07D4792F7">
    <w:name w:val="AAAF80608DA849B1BFC1D0E07D4792F7"/>
  </w:style>
  <w:style w:type="paragraph" w:customStyle="1" w:styleId="01CEF968A69444C893ABB0DD76D44261">
    <w:name w:val="01CEF968A69444C893ABB0DD76D44261"/>
  </w:style>
  <w:style w:type="paragraph" w:customStyle="1" w:styleId="09DF50B021EF4C8A9178C379FBD0E5E1">
    <w:name w:val="09DF50B021EF4C8A9178C379FBD0E5E1"/>
  </w:style>
  <w:style w:type="paragraph" w:customStyle="1" w:styleId="C9781E4A34BA4E60895BDFF2EF484B3B">
    <w:name w:val="C9781E4A34BA4E60895BDFF2EF484B3B"/>
  </w:style>
  <w:style w:type="paragraph" w:customStyle="1" w:styleId="062EA4EC46AE4CBA992C0F16875D490B">
    <w:name w:val="062EA4EC46AE4CBA992C0F16875D490B"/>
    <w:rsid w:val="00A82A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A82A3E"/>
    <w:rPr>
      <w:color w:val="808080"/>
    </w:rPr>
  </w:style>
  <w:style w:type="paragraph" w:customStyle="1" w:styleId="9F86A80F19504817AE571613AADCC0B4">
    <w:name w:val="9F86A80F19504817AE571613AADCC0B4"/>
  </w:style>
  <w:style w:type="paragraph" w:customStyle="1" w:styleId="AAAF80608DA849B1BFC1D0E07D4792F7">
    <w:name w:val="AAAF80608DA849B1BFC1D0E07D4792F7"/>
  </w:style>
  <w:style w:type="paragraph" w:customStyle="1" w:styleId="01CEF968A69444C893ABB0DD76D44261">
    <w:name w:val="01CEF968A69444C893ABB0DD76D44261"/>
  </w:style>
  <w:style w:type="paragraph" w:customStyle="1" w:styleId="09DF50B021EF4C8A9178C379FBD0E5E1">
    <w:name w:val="09DF50B021EF4C8A9178C379FBD0E5E1"/>
  </w:style>
  <w:style w:type="paragraph" w:customStyle="1" w:styleId="C9781E4A34BA4E60895BDFF2EF484B3B">
    <w:name w:val="C9781E4A34BA4E60895BDFF2EF484B3B"/>
  </w:style>
  <w:style w:type="paragraph" w:customStyle="1" w:styleId="062EA4EC46AE4CBA992C0F16875D490B">
    <w:name w:val="062EA4EC46AE4CBA992C0F16875D490B"/>
    <w:rsid w:val="00A82A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Ул. Маршала Захарова д.13 кв. 84</CompanyAddress>
  <CompanyPhone>+79112908105</CompanyPhone>
  <CompanyFax/>
  <CompanyEmail>kirill.a.balan@gmail.com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808CD39-27B4-44AA-810F-CC08BC83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резюме1</Template>
  <TotalTime>38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    ГБОУ СОШ №394  г. Санкт-Петербурга</vt:lpstr>
      <vt:lpstr/>
    </vt:vector>
  </TitlesOfParts>
  <Company>Microsoft Corporation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Балан кирилл андреевич</dc:creator>
  <cp:lastModifiedBy>Microsoft Office</cp:lastModifiedBy>
  <cp:revision>2</cp:revision>
  <dcterms:created xsi:type="dcterms:W3CDTF">2022-12-07T10:56:00Z</dcterms:created>
  <dcterms:modified xsi:type="dcterms:W3CDTF">2022-12-07T11:39:00Z</dcterms:modified>
</cp:coreProperties>
</file>