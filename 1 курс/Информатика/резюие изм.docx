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alias w:val="Название резюме"/>
        <w:tag w:val="Название резюме"/>
        <w:id w:val="-104278397"/>
        <w:placeholder>
          <w:docPart w:val="247D15E0FC9F437B94576A3A3338D082"/>
        </w:placeholder>
        <w:docPartList>
          <w:docPartGallery w:val="Quick Parts"/>
          <w:docPartCategory w:val=" Название резюме"/>
        </w:docPartList>
      </w:sdtPr>
      <w:sdtEndPr>
        <w:rPr>
          <w:caps w:val="0"/>
        </w:rPr>
      </w:sdtEndPr>
      <w:sdtContent>
        <w:p w:rsidR="00DF35B8" w:rsidRDefault="0005511D" w:rsidP="00A7298D">
          <w:pPr>
            <w:pStyle w:val="afe"/>
          </w:pPr>
          <w:sdt>
            <w:sdtPr>
              <w:alias w:val="Автор"/>
              <w:tag w:val=""/>
              <w:id w:val="1823003119"/>
              <w:placeholder>
                <w:docPart w:val="205FE32AF6254BD68FB5C8FBB925F4C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7298D">
                <w:rPr>
                  <w:lang w:val="en-US"/>
                </w:rPr>
                <w:t>[</w:t>
              </w:r>
              <w:r w:rsidR="00A7298D">
                <w:t>ФИО</w:t>
              </w:r>
              <w:r w:rsidR="00A7298D">
                <w:rPr>
                  <w:lang w:val="en-US"/>
                </w:rPr>
                <w:t>]</w:t>
              </w:r>
            </w:sdtContent>
          </w:sdt>
        </w:p>
        <w:sdt>
          <w:sdtPr>
            <w:rPr>
              <w:rStyle w:val="af"/>
            </w:rPr>
            <w:alias w:val="Адрес электронной почты"/>
            <w:tag w:val=""/>
            <w:id w:val="527535243"/>
            <w:placeholder>
              <w:docPart w:val="1B0B964FA004426C810D2D9ACD7C2CAD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>
            <w:rPr>
              <w:rStyle w:val="af"/>
            </w:rPr>
          </w:sdtEndPr>
          <w:sdtContent>
            <w:p w:rsidR="00DF35B8" w:rsidRPr="00A7298D" w:rsidRDefault="0005511D">
              <w:pPr>
                <w:pStyle w:val="ab"/>
                <w:rPr>
                  <w:rStyle w:val="af"/>
                </w:rPr>
              </w:pPr>
              <w:r w:rsidRPr="00A7298D">
                <w:rPr>
                  <w:rStyle w:val="af"/>
                </w:rPr>
                <w:t>[Введите адрес электронной почты]</w:t>
              </w:r>
            </w:p>
          </w:sdtContent>
        </w:sdt>
        <w:sdt>
          <w:sdtPr>
            <w:rPr>
              <w:rStyle w:val="af"/>
            </w:rPr>
            <w:alias w:val="Адрес"/>
            <w:tag w:val=""/>
            <w:id w:val="539556739"/>
            <w:placeholder>
              <w:docPart w:val="FF9249D5210143D8ABD90F8F5008DFA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>
            <w:rPr>
              <w:rStyle w:val="af"/>
            </w:rPr>
          </w:sdtEndPr>
          <w:sdtContent>
            <w:p w:rsidR="00DF35B8" w:rsidRPr="00A7298D" w:rsidRDefault="0005511D">
              <w:pPr>
                <w:pStyle w:val="ab"/>
                <w:rPr>
                  <w:rStyle w:val="af"/>
                </w:rPr>
              </w:pPr>
              <w:r w:rsidRPr="00A7298D">
                <w:rPr>
                  <w:rStyle w:val="af"/>
                </w:rPr>
                <w:t>[Введите свой адрес]</w:t>
              </w:r>
            </w:p>
          </w:sdtContent>
        </w:sdt>
        <w:sdt>
          <w:sdtPr>
            <w:rPr>
              <w:rStyle w:val="af"/>
            </w:rPr>
            <w:alias w:val="Телефон"/>
            <w:tag w:val=""/>
            <w:id w:val="1357783703"/>
            <w:placeholder>
              <w:docPart w:val="A2E7BBE088494F39A7C9E99CCE65396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>
            <w:rPr>
              <w:rStyle w:val="af"/>
            </w:rPr>
          </w:sdtEndPr>
          <w:sdtContent>
            <w:p w:rsidR="00DF35B8" w:rsidRPr="00A7298D" w:rsidRDefault="0005511D">
              <w:pPr>
                <w:pStyle w:val="ab"/>
                <w:rPr>
                  <w:rStyle w:val="af"/>
                </w:rPr>
              </w:pPr>
              <w:r w:rsidRPr="00A7298D">
                <w:rPr>
                  <w:rStyle w:val="af"/>
                </w:rPr>
                <w:t>[Введите свой номер телефона]</w:t>
              </w:r>
            </w:p>
          </w:sdtContent>
        </w:sdt>
        <w:sdt>
          <w:sdtPr>
            <w:rPr>
              <w:rStyle w:val="af"/>
            </w:rPr>
            <w:id w:val="1753779621"/>
            <w:placeholder>
              <w:docPart w:val="4DA0AD2442454154B155F5C064FFB137"/>
            </w:placeholder>
            <w:showingPlcHdr/>
            <w:text/>
          </w:sdtPr>
          <w:sdtEndPr>
            <w:rPr>
              <w:rStyle w:val="af5"/>
              <w:i w:val="0"/>
              <w:iCs w:val="0"/>
              <w:color w:val="000000"/>
            </w:rPr>
          </w:sdtEndPr>
          <w:sdtContent>
            <w:p w:rsidR="00DF35B8" w:rsidRDefault="0005511D">
              <w:r w:rsidRPr="00A7298D">
                <w:rPr>
                  <w:rStyle w:val="af"/>
                </w:rPr>
                <w:t>[Введите название своего веб-сайта]</w:t>
              </w:r>
            </w:p>
          </w:sdtContent>
        </w:sdt>
        <w:p w:rsidR="00DF35B8" w:rsidRDefault="0005511D"/>
      </w:sdtContent>
    </w:sdt>
    <w:p w:rsidR="00DF35B8" w:rsidRPr="00A7298D" w:rsidRDefault="0005511D">
      <w:pPr>
        <w:pStyle w:val="af8"/>
        <w:rPr>
          <w:rStyle w:val="af0"/>
        </w:rPr>
      </w:pPr>
      <w:r w:rsidRPr="00A7298D">
        <w:rPr>
          <w:rStyle w:val="af0"/>
        </w:rPr>
        <w:t>Цели</w:t>
      </w:r>
    </w:p>
    <w:sdt>
      <w:sdtPr>
        <w:id w:val="1952284292"/>
        <w:placeholder>
          <w:docPart w:val="D3DC531DA2174656A77F38DD82CC218E"/>
        </w:placeholder>
        <w:temporary/>
        <w:showingPlcHdr/>
      </w:sdtPr>
      <w:sdtEndPr/>
      <w:sdtContent>
        <w:p w:rsidR="00DF35B8" w:rsidRDefault="0005511D">
          <w:r w:rsidRPr="00A7298D">
            <w:rPr>
              <w:rStyle w:val="aa"/>
            </w:rPr>
            <w:t>[Введите свои цели]</w:t>
          </w:r>
        </w:p>
      </w:sdtContent>
    </w:sdt>
    <w:p w:rsidR="00DF35B8" w:rsidRPr="00A7298D" w:rsidRDefault="0005511D">
      <w:pPr>
        <w:pStyle w:val="af8"/>
        <w:rPr>
          <w:rStyle w:val="af0"/>
        </w:rPr>
      </w:pPr>
      <w:r w:rsidRPr="00A7298D">
        <w:rPr>
          <w:rStyle w:val="af0"/>
        </w:rPr>
        <w:t>Образование</w:t>
      </w:r>
    </w:p>
    <w:sdt>
      <w:sdtPr>
        <w:id w:val="1655876931"/>
        <w:placeholder>
          <w:docPart w:val="A8B5DA6840B048C0AAC7BD9E84501F7A"/>
        </w:placeholder>
        <w:temporary/>
        <w:showingPlcHdr/>
      </w:sdtPr>
      <w:sdtEndPr/>
      <w:sdtContent>
        <w:p w:rsidR="00DF35B8" w:rsidRDefault="0005511D">
          <w:pPr>
            <w:pStyle w:val="af9"/>
          </w:pPr>
          <w:r>
            <w:t>[Введите название учебного заведения]</w:t>
          </w:r>
        </w:p>
      </w:sdtContent>
    </w:sdt>
    <w:p w:rsidR="00DF35B8" w:rsidRDefault="0005511D">
      <w:pPr>
        <w:rPr>
          <w:rStyle w:val="af0"/>
        </w:rPr>
      </w:pPr>
      <w:sdt>
        <w:sdtPr>
          <w:rPr>
            <w:b/>
            <w:bCs/>
            <w:i/>
            <w:iCs/>
            <w:color w:val="D1282E" w:themeColor="text2"/>
          </w:rPr>
          <w:id w:val="1212621749"/>
          <w:placeholder>
            <w:docPart w:val="64282B6AAC66443B8CB5450672A7CB13"/>
          </w:placeholder>
          <w:temporary/>
          <w:showingPlcHdr/>
        </w:sdtPr>
        <w:sdtEndPr/>
        <w:sdtContent>
          <w:r w:rsidRPr="00A7298D">
            <w:rPr>
              <w:rStyle w:val="af"/>
            </w:rPr>
            <w:t>[Введите дату завершения]</w:t>
          </w:r>
        </w:sdtContent>
      </w:sdt>
      <w:r>
        <w:t xml:space="preserve">  </w:t>
      </w:r>
      <w:sdt>
        <w:sdtPr>
          <w:id w:val="-1988312284"/>
          <w:placeholder>
            <w:docPart w:val="45290138AA25477D8505CF4F48FFF271"/>
          </w:placeholder>
          <w:temporary/>
          <w:showingPlcHdr/>
        </w:sdtPr>
        <w:sdtEndPr>
          <w:rPr>
            <w:rStyle w:val="af0"/>
            <w:b/>
            <w:bCs/>
            <w:i/>
            <w:iCs/>
            <w:color w:val="D1282E" w:themeColor="text2"/>
          </w:rPr>
        </w:sdtEndPr>
        <w:sdtContent>
          <w:r>
            <w:rPr>
              <w:rStyle w:val="af0"/>
            </w:rPr>
            <w:t>[Введите ученую степень]</w:t>
          </w:r>
        </w:sdtContent>
      </w:sdt>
    </w:p>
    <w:sdt>
      <w:sdtPr>
        <w:id w:val="208384134"/>
        <w:placeholder>
          <w:docPart w:val="9A0DF0E706C74853A6F79AC099E2BB30"/>
        </w:placeholder>
        <w:temporary/>
        <w:showingPlcHdr/>
        <w:text/>
      </w:sdtPr>
      <w:sdtEndPr/>
      <w:sdtContent>
        <w:p w:rsidR="00DF35B8" w:rsidRDefault="0005511D">
          <w:pPr>
            <w:pStyle w:val="a3"/>
            <w:numPr>
              <w:ilvl w:val="0"/>
              <w:numId w:val="4"/>
            </w:numPr>
            <w:ind w:hanging="288"/>
          </w:pPr>
          <w:r w:rsidRPr="00A7298D">
            <w:rPr>
              <w:rStyle w:val="af"/>
            </w:rPr>
            <w:t>[Введите список поощрений]</w:t>
          </w:r>
        </w:p>
      </w:sdtContent>
    </w:sdt>
    <w:p w:rsidR="00DF35B8" w:rsidRPr="00A7298D" w:rsidRDefault="0005511D">
      <w:pPr>
        <w:pStyle w:val="af8"/>
        <w:rPr>
          <w:rStyle w:val="af0"/>
        </w:rPr>
      </w:pPr>
      <w:r w:rsidRPr="00A7298D">
        <w:rPr>
          <w:rStyle w:val="af0"/>
        </w:rPr>
        <w:t>Опыт работы</w:t>
      </w:r>
    </w:p>
    <w:p w:rsidR="00DF35B8" w:rsidRDefault="0005511D">
      <w:pPr>
        <w:pStyle w:val="af9"/>
        <w:rPr>
          <w:vanish/>
          <w:specVanish/>
        </w:rPr>
      </w:pPr>
      <w:sdt>
        <w:sdtPr>
          <w:id w:val="-605802410"/>
          <w:placeholder>
            <w:docPart w:val="DFFC47617308490D8CA321D3E2372668"/>
          </w:placeholder>
          <w:temporary/>
          <w:showingPlcHdr/>
        </w:sdtPr>
        <w:sdtEndPr/>
        <w:sdtContent>
          <w:r>
            <w:t>[Введите название организации]</w:t>
          </w:r>
        </w:sdtContent>
      </w:sdt>
    </w:p>
    <w:p w:rsidR="00DF35B8" w:rsidRDefault="0005511D">
      <w:pPr>
        <w:pStyle w:val="ab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sdt>
        <w:sdtPr>
          <w:rPr>
            <w:rFonts w:asciiTheme="majorHAnsi" w:eastAsiaTheme="majorEastAsia" w:hAnsiTheme="majorHAnsi" w:cstheme="majorBidi"/>
            <w:color w:val="7A7A7A" w:themeColor="accent1"/>
            <w:sz w:val="26"/>
            <w:szCs w:val="26"/>
          </w:rPr>
          <w:id w:val="-1663929623"/>
          <w:placeholder>
            <w:docPart w:val="EA0BA40C5FC246ACA0781D720E79FC79"/>
          </w:placeholder>
          <w:temporary/>
          <w:showingPlcHdr/>
        </w:sdtPr>
        <w:sdtEndPr/>
        <w:sdtContent>
          <w:r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</w:rPr>
            <w:t>[Введите адрес организации]</w:t>
          </w:r>
        </w:sdtContent>
      </w:sdt>
    </w:p>
    <w:p w:rsidR="00DF35B8" w:rsidRDefault="0005511D">
      <w:pPr>
        <w:rPr>
          <w:rStyle w:val="aa"/>
        </w:rPr>
      </w:pPr>
      <w:sdt>
        <w:sdtPr>
          <w:rPr>
            <w:rStyle w:val="af0"/>
          </w:rPr>
          <w:id w:val="-1445996020"/>
          <w:placeholder>
            <w:docPart w:val="F64354D1672147FE8D11534785895324"/>
          </w:placeholder>
          <w:temporary/>
          <w:showingPlcHdr/>
        </w:sdtPr>
        <w:sdtEndPr>
          <w:rPr>
            <w:rStyle w:val="af0"/>
          </w:rPr>
        </w:sdtEndPr>
        <w:sdtContent>
          <w:r>
            <w:rPr>
              <w:rStyle w:val="af0"/>
            </w:rPr>
            <w:t>[Введите должность]</w:t>
          </w:r>
        </w:sdtContent>
      </w:sdt>
      <w:r>
        <w:rPr>
          <w:rStyle w:val="af0"/>
        </w:rPr>
        <w:t xml:space="preserve"> </w:t>
      </w:r>
      <w:sdt>
        <w:sdtPr>
          <w:rPr>
            <w:rStyle w:val="aa"/>
          </w:rPr>
          <w:id w:val="1853759523"/>
          <w:placeholder>
            <w:docPart w:val="8EAF0C16685B4BBAB5372637B7643DE9"/>
          </w:placeholder>
          <w:temporary/>
          <w:showingPlcHdr/>
        </w:sdtPr>
        <w:sdtEndPr>
          <w:rPr>
            <w:rStyle w:val="aa"/>
          </w:rPr>
        </w:sdtEndPr>
        <w:sdtContent>
          <w:r>
            <w:rPr>
              <w:rStyle w:val="aa"/>
            </w:rPr>
            <w:t xml:space="preserve">[Введите дату </w:t>
          </w:r>
          <w:r>
            <w:rPr>
              <w:rStyle w:val="aa"/>
            </w:rPr>
            <w:t>начала]</w:t>
          </w:r>
        </w:sdtContent>
      </w:sdt>
      <w:r>
        <w:rPr>
          <w:rStyle w:val="aa"/>
        </w:rPr>
        <w:t xml:space="preserve"> – </w:t>
      </w:r>
      <w:sdt>
        <w:sdtPr>
          <w:rPr>
            <w:rStyle w:val="aa"/>
          </w:rPr>
          <w:id w:val="682789267"/>
          <w:placeholder>
            <w:docPart w:val="52AEA86DAA674F2F84792F7A59019DD4"/>
          </w:placeholder>
          <w:temporary/>
          <w:showingPlcHdr/>
        </w:sdtPr>
        <w:sdtEndPr>
          <w:rPr>
            <w:rStyle w:val="aa"/>
          </w:rPr>
        </w:sdtEndPr>
        <w:sdtContent>
          <w:r>
            <w:rPr>
              <w:rStyle w:val="aa"/>
            </w:rPr>
            <w:t>[Введите дату окончания]</w:t>
          </w:r>
        </w:sdtContent>
      </w:sdt>
    </w:p>
    <w:sdt>
      <w:sdtPr>
        <w:rPr>
          <w:rStyle w:val="af"/>
        </w:rPr>
        <w:id w:val="685182028"/>
        <w:placeholder>
          <w:docPart w:val="3BA7C2C2C9EF4D22AF7BB30CC1C6B282"/>
        </w:placeholder>
        <w:temporary/>
        <w:showingPlcHdr/>
      </w:sdtPr>
      <w:sdtEndPr>
        <w:rPr>
          <w:rStyle w:val="a0"/>
          <w:i w:val="0"/>
          <w:iCs w:val="0"/>
          <w:color w:val="auto"/>
        </w:rPr>
      </w:sdtEndPr>
      <w:sdtContent>
        <w:p w:rsidR="00DF35B8" w:rsidRDefault="0005511D">
          <w:r w:rsidRPr="00A7298D">
            <w:rPr>
              <w:rStyle w:val="af"/>
            </w:rPr>
            <w:t>[Введите служебные обязанности]</w:t>
          </w:r>
        </w:p>
      </w:sdtContent>
    </w:sdt>
    <w:p w:rsidR="00DF35B8" w:rsidRPr="00A7298D" w:rsidRDefault="0005511D">
      <w:pPr>
        <w:pStyle w:val="af8"/>
        <w:rPr>
          <w:rStyle w:val="af0"/>
        </w:rPr>
      </w:pPr>
      <w:r w:rsidRPr="00A7298D">
        <w:rPr>
          <w:rStyle w:val="af0"/>
        </w:rPr>
        <w:t>Умения и навыки</w:t>
      </w:r>
    </w:p>
    <w:sdt>
      <w:sdtPr>
        <w:rPr>
          <w:rStyle w:val="af"/>
        </w:rPr>
        <w:id w:val="1021907778"/>
        <w:placeholder>
          <w:docPart w:val="B804AA919AEA49F09D3ECFAB40EF54E4"/>
        </w:placeholder>
        <w:temporary/>
        <w:showingPlcHdr/>
      </w:sdtPr>
      <w:sdtEndPr>
        <w:rPr>
          <w:rStyle w:val="af"/>
        </w:rPr>
      </w:sdtEndPr>
      <w:sdtContent>
        <w:p w:rsidR="00DF35B8" w:rsidRPr="00A7298D" w:rsidRDefault="0005511D">
          <w:pPr>
            <w:pStyle w:val="a3"/>
            <w:numPr>
              <w:ilvl w:val="0"/>
              <w:numId w:val="4"/>
            </w:numPr>
            <w:ind w:hanging="288"/>
            <w:rPr>
              <w:rStyle w:val="af"/>
            </w:rPr>
          </w:pPr>
          <w:r w:rsidRPr="00A7298D">
            <w:rPr>
              <w:rStyle w:val="af"/>
            </w:rPr>
            <w:t>[Введите список умений и навыков]</w:t>
          </w:r>
        </w:p>
      </w:sdtContent>
    </w:sdt>
    <w:p w:rsidR="00DF35B8" w:rsidRDefault="00DF35B8">
      <w:pPr>
        <w:spacing w:line="276" w:lineRule="auto"/>
      </w:pPr>
    </w:p>
    <w:sectPr w:rsidR="00DF35B8">
      <w:footerReference w:type="default" r:id="rId11"/>
      <w:headerReference w:type="first" r:id="rId12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11D" w:rsidRDefault="0005511D">
      <w:pPr>
        <w:spacing w:after="0" w:line="240" w:lineRule="auto"/>
      </w:pPr>
      <w:r>
        <w:separator/>
      </w:r>
    </w:p>
  </w:endnote>
  <w:endnote w:type="continuationSeparator" w:id="0">
    <w:p w:rsidR="0005511D" w:rsidRDefault="0005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5B8" w:rsidRDefault="0005511D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ATAU6P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Прямоугольник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+O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OmWD46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Прямоугольник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" fillcolor="#d1282e [3215]" stroked="f">
              <w10:wrap anchorx="margin" anchory="margin"/>
            </v:rect>
          </w:pict>
        </mc:Fallback>
      </mc:AlternateContent>
    </w:r>
  </w:p>
  <w:p w:rsidR="00DF35B8" w:rsidRDefault="0005511D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F35B8" w:rsidRDefault="0005511D">
                          <w:pPr>
                            <w:pStyle w:val="a5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Введите имя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" filled="f" stroked="f" strokeweight=".5pt">
              <v:textbox style="layout-flow:vertical;mso-fit-shape-to-text:t" inset="0,0,0,0">
                <w:txbxContent>
                  <w:p w:rsidR="00DF35B8" w:rsidRDefault="0005511D">
                    <w:pPr>
                      <w:pStyle w:val="a5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Введите имя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11D" w:rsidRDefault="0005511D">
      <w:pPr>
        <w:spacing w:after="0" w:line="240" w:lineRule="auto"/>
      </w:pPr>
      <w:r>
        <w:separator/>
      </w:r>
    </w:p>
  </w:footnote>
  <w:footnote w:type="continuationSeparator" w:id="0">
    <w:p w:rsidR="0005511D" w:rsidRDefault="00055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5B8" w:rsidRDefault="0005511D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Прямоугольник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CZIjo7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Прямоугольник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QN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LvJdA2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Прямоугольник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" fillcolor="#d1282e [3215]" stroked="f">
              <w10:wrap anchorx="margin" anchory="margin"/>
            </v:rect>
          </w:pict>
        </mc:Fallback>
      </mc:AlternateContent>
    </w:r>
  </w:p>
  <w:p w:rsidR="00DF35B8" w:rsidRDefault="00DF35B8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8D"/>
    <w:rsid w:val="0005511D"/>
    <w:rsid w:val="00A7298D"/>
    <w:rsid w:val="00D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7F7F7F" w:themeColor="text1" w:themeTint="80"/>
      <w:sz w:val="26"/>
    </w:rPr>
  </w:style>
  <w:style w:type="character" w:styleId="af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D1282E" w:themeColor="text2"/>
    </w:rPr>
  </w:style>
  <w:style w:type="character" w:styleId="af1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2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3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1"/>
    <w:next w:val="a"/>
    <w:qFormat/>
    <w:pPr>
      <w:spacing w:before="12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af9">
    <w:name w:val="Подраздел"/>
    <w:basedOn w:val="2"/>
    <w:qFormat/>
    <w:rPr>
      <w:b w:val="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customStyle="1" w:styleId="afe">
    <w:name w:val="Имя"/>
    <w:basedOn w:val="a5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7F7F7F" w:themeColor="text1" w:themeTint="80"/>
      <w:sz w:val="26"/>
    </w:rPr>
  </w:style>
  <w:style w:type="character" w:styleId="af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D1282E" w:themeColor="text2"/>
    </w:rPr>
  </w:style>
  <w:style w:type="character" w:styleId="af1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2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3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1"/>
    <w:next w:val="a"/>
    <w:qFormat/>
    <w:pPr>
      <w:spacing w:before="12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af9">
    <w:name w:val="Подраздел"/>
    <w:basedOn w:val="2"/>
    <w:qFormat/>
    <w:rPr>
      <w:b w:val="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customStyle="1" w:styleId="afe">
    <w:name w:val="Имя"/>
    <w:basedOn w:val="a5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7D15E0FC9F437B94576A3A3338D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07622-ABF3-42B3-A61F-FD47EDCA1AFE}"/>
      </w:docPartPr>
      <w:docPartBody>
        <w:p w:rsidR="00000000" w:rsidRDefault="00E81063">
          <w:pPr>
            <w:pStyle w:val="247D15E0FC9F437B94576A3A3338D082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205FE32AF6254BD68FB5C8FBB925F4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CAFFE-E286-4B22-919D-8BBF0682875F}"/>
      </w:docPartPr>
      <w:docPartBody>
        <w:p w:rsidR="00000000" w:rsidRDefault="00E81063">
          <w:pPr>
            <w:pStyle w:val="205FE32AF6254BD68FB5C8FBB925F4C8"/>
          </w:pPr>
          <w:r>
            <w:rPr>
              <w:rStyle w:val="a3"/>
            </w:rPr>
            <w:t>[Введите свое имя]</w:t>
          </w:r>
        </w:p>
      </w:docPartBody>
    </w:docPart>
    <w:docPart>
      <w:docPartPr>
        <w:name w:val="1B0B964FA004426C810D2D9ACD7C2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88D7C-63C6-4375-B2DD-359DAED2BE09}"/>
      </w:docPartPr>
      <w:docPartBody>
        <w:p w:rsidR="00000000" w:rsidRDefault="00E81063">
          <w:pPr>
            <w:pStyle w:val="1B0B964FA004426C810D2D9ACD7C2CAD"/>
          </w:pPr>
          <w:r>
            <w:rPr>
              <w:rStyle w:val="a3"/>
              <w:color w:val="000000"/>
            </w:rPr>
            <w:t>[Введите адрес электронной почты]</w:t>
          </w:r>
        </w:p>
      </w:docPartBody>
    </w:docPart>
    <w:docPart>
      <w:docPartPr>
        <w:name w:val="FF9249D5210143D8ABD90F8F5008DF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BAF41-8682-4E36-A530-399B959475BB}"/>
      </w:docPartPr>
      <w:docPartBody>
        <w:p w:rsidR="00000000" w:rsidRDefault="00E81063">
          <w:pPr>
            <w:pStyle w:val="FF9249D5210143D8ABD90F8F5008DFA5"/>
          </w:pPr>
          <w:r>
            <w:rPr>
              <w:rStyle w:val="a3"/>
              <w:color w:val="000000"/>
            </w:rPr>
            <w:t>[Введите свой адрес]</w:t>
          </w:r>
        </w:p>
      </w:docPartBody>
    </w:docPart>
    <w:docPart>
      <w:docPartPr>
        <w:name w:val="A2E7BBE088494F39A7C9E99CCE6539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9D694-D5F8-4425-9A20-8FCC74F016B8}"/>
      </w:docPartPr>
      <w:docPartBody>
        <w:p w:rsidR="00000000" w:rsidRDefault="00E81063">
          <w:pPr>
            <w:pStyle w:val="A2E7BBE088494F39A7C9E99CCE653965"/>
          </w:pPr>
          <w:r>
            <w:rPr>
              <w:rStyle w:val="a3"/>
              <w:color w:val="000000"/>
            </w:rPr>
            <w:t>[Введите свой номер телефона]</w:t>
          </w:r>
        </w:p>
      </w:docPartBody>
    </w:docPart>
    <w:docPart>
      <w:docPartPr>
        <w:name w:val="4DA0AD2442454154B155F5C064FFB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A531E5-149A-4459-A739-4225B3A68AA0}"/>
      </w:docPartPr>
      <w:docPartBody>
        <w:p w:rsidR="00000000" w:rsidRDefault="00E81063">
          <w:pPr>
            <w:pStyle w:val="4DA0AD2442454154B155F5C064FFB137"/>
          </w:pPr>
          <w:r>
            <w:rPr>
              <w:rStyle w:val="a3"/>
              <w:color w:val="000000"/>
            </w:rPr>
            <w:t>[Введите название своего веб-сайта]</w:t>
          </w:r>
        </w:p>
      </w:docPartBody>
    </w:docPart>
    <w:docPart>
      <w:docPartPr>
        <w:name w:val="D3DC531DA2174656A77F38DD82CC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394AA-BF1A-45DC-B8D9-CE5561A13994}"/>
      </w:docPartPr>
      <w:docPartBody>
        <w:p w:rsidR="00000000" w:rsidRDefault="00E81063">
          <w:pPr>
            <w:pStyle w:val="D3DC531DA2174656A77F38DD82CC218E"/>
          </w:pPr>
          <w:r>
            <w:t>[Введите свои цели]</w:t>
          </w:r>
        </w:p>
      </w:docPartBody>
    </w:docPart>
    <w:docPart>
      <w:docPartPr>
        <w:name w:val="A8B5DA6840B048C0AAC7BD9E84501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5F34-2378-44B4-95E9-2A5F6D618BE6}"/>
      </w:docPartPr>
      <w:docPartBody>
        <w:p w:rsidR="00000000" w:rsidRDefault="00E81063">
          <w:pPr>
            <w:pStyle w:val="A8B5DA6840B048C0AAC7BD9E84501F7A"/>
          </w:pPr>
          <w:r>
            <w:t>[Введите название учебного заведения]</w:t>
          </w:r>
        </w:p>
      </w:docPartBody>
    </w:docPart>
    <w:docPart>
      <w:docPartPr>
        <w:name w:val="64282B6AAC66443B8CB5450672A7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DA2215-AB42-49EF-ABEA-EC92F85D101A}"/>
      </w:docPartPr>
      <w:docPartBody>
        <w:p w:rsidR="00000000" w:rsidRDefault="00E81063">
          <w:pPr>
            <w:pStyle w:val="64282B6AAC66443B8CB5450672A7CB13"/>
          </w:pPr>
          <w:r>
            <w:t>[Введите дату завершения]</w:t>
          </w:r>
        </w:p>
      </w:docPartBody>
    </w:docPart>
    <w:docPart>
      <w:docPartPr>
        <w:name w:val="45290138AA25477D8505CF4F48FFF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1246E0-F183-4EDC-81C2-AD26A7BB7565}"/>
      </w:docPartPr>
      <w:docPartBody>
        <w:p w:rsidR="00000000" w:rsidRDefault="00E81063">
          <w:pPr>
            <w:pStyle w:val="45290138AA25477D8505CF4F48FFF271"/>
          </w:pPr>
          <w:r>
            <w:rPr>
              <w:rStyle w:val="a4"/>
            </w:rPr>
            <w:t>[Введите ученую степень]</w:t>
          </w:r>
        </w:p>
      </w:docPartBody>
    </w:docPart>
    <w:docPart>
      <w:docPartPr>
        <w:name w:val="9A0DF0E706C74853A6F79AC099E2B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7EB1A-940F-436D-979E-C0D6DB6DA301}"/>
      </w:docPartPr>
      <w:docPartBody>
        <w:p w:rsidR="00000000" w:rsidRDefault="00E81063">
          <w:pPr>
            <w:pStyle w:val="9A0DF0E706C74853A6F79AC099E2BB30"/>
          </w:pPr>
          <w:r>
            <w:t>[Введите список поощрений]</w:t>
          </w:r>
        </w:p>
      </w:docPartBody>
    </w:docPart>
    <w:docPart>
      <w:docPartPr>
        <w:name w:val="DFFC47617308490D8CA321D3E2372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76618-F601-4560-92AB-87075CFFC261}"/>
      </w:docPartPr>
      <w:docPartBody>
        <w:p w:rsidR="00000000" w:rsidRDefault="00E81063">
          <w:pPr>
            <w:pStyle w:val="DFFC47617308490D8CA321D3E2372668"/>
          </w:pPr>
          <w:r>
            <w:t>[Введите название организации]</w:t>
          </w:r>
        </w:p>
      </w:docPartBody>
    </w:docPart>
    <w:docPart>
      <w:docPartPr>
        <w:name w:val="EA0BA40C5FC246ACA0781D720E79FC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3544F-364C-4203-A38A-0A98F933F63D}"/>
      </w:docPartPr>
      <w:docPartBody>
        <w:p w:rsidR="00000000" w:rsidRDefault="00E81063">
          <w:pPr>
            <w:pStyle w:val="EA0BA40C5FC246ACA0781D720E79FC7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6"/>
              <w:szCs w:val="26"/>
            </w:rPr>
            <w:t>[Введит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6"/>
              <w:szCs w:val="26"/>
            </w:rPr>
            <w:t>е адрес организации]</w:t>
          </w:r>
        </w:p>
      </w:docPartBody>
    </w:docPart>
    <w:docPart>
      <w:docPartPr>
        <w:name w:val="F64354D1672147FE8D11534785895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03487-4EFC-4E95-A850-BB1E21F4B08A}"/>
      </w:docPartPr>
      <w:docPartBody>
        <w:p w:rsidR="00000000" w:rsidRDefault="00E81063">
          <w:pPr>
            <w:pStyle w:val="F64354D1672147FE8D11534785895324"/>
          </w:pPr>
          <w:r>
            <w:rPr>
              <w:rStyle w:val="a4"/>
            </w:rPr>
            <w:t>[Введите должность]</w:t>
          </w:r>
        </w:p>
      </w:docPartBody>
    </w:docPart>
    <w:docPart>
      <w:docPartPr>
        <w:name w:val="8EAF0C16685B4BBAB5372637B7643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6453E-4D4A-4BCB-80D8-04B1A3C22173}"/>
      </w:docPartPr>
      <w:docPartBody>
        <w:p w:rsidR="00000000" w:rsidRDefault="00E81063">
          <w:pPr>
            <w:pStyle w:val="8EAF0C16685B4BBAB5372637B7643DE9"/>
          </w:pPr>
          <w:r>
            <w:rPr>
              <w:rStyle w:val="a5"/>
            </w:rPr>
            <w:t>[Введите дату начала]</w:t>
          </w:r>
        </w:p>
      </w:docPartBody>
    </w:docPart>
    <w:docPart>
      <w:docPartPr>
        <w:name w:val="52AEA86DAA674F2F84792F7A59019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B14C89-0979-4976-ABC0-AC9DF39B7DF4}"/>
      </w:docPartPr>
      <w:docPartBody>
        <w:p w:rsidR="00000000" w:rsidRDefault="00E81063">
          <w:pPr>
            <w:pStyle w:val="52AEA86DAA674F2F84792F7A59019DD4"/>
          </w:pPr>
          <w:r>
            <w:rPr>
              <w:rStyle w:val="a5"/>
            </w:rPr>
            <w:t>[Введите дату окончания]</w:t>
          </w:r>
        </w:p>
      </w:docPartBody>
    </w:docPart>
    <w:docPart>
      <w:docPartPr>
        <w:name w:val="3BA7C2C2C9EF4D22AF7BB30CC1C6B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A2C824-7D24-4CA4-8E94-24D0E2990F9A}"/>
      </w:docPartPr>
      <w:docPartBody>
        <w:p w:rsidR="00000000" w:rsidRDefault="00E81063">
          <w:pPr>
            <w:pStyle w:val="3BA7C2C2C9EF4D22AF7BB30CC1C6B282"/>
          </w:pPr>
          <w:r>
            <w:t>[Введите служебные обязанности]</w:t>
          </w:r>
        </w:p>
      </w:docPartBody>
    </w:docPart>
    <w:docPart>
      <w:docPartPr>
        <w:name w:val="B804AA919AEA49F09D3ECFAB40EF54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5D6FA-8198-4465-A9F6-6CCD4C347EE1}"/>
      </w:docPartPr>
      <w:docPartBody>
        <w:p w:rsidR="00000000" w:rsidRDefault="00E81063">
          <w:pPr>
            <w:pStyle w:val="B804AA919AEA49F09D3ECFAB40EF54E4"/>
          </w:pPr>
          <w:r>
            <w:t>[Введите список умений и навыков]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63"/>
    <w:rsid w:val="00E8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247D15E0FC9F437B94576A3A3338D082">
    <w:name w:val="247D15E0FC9F437B94576A3A3338D082"/>
  </w:style>
  <w:style w:type="paragraph" w:customStyle="1" w:styleId="205FE32AF6254BD68FB5C8FBB925F4C8">
    <w:name w:val="205FE32AF6254BD68FB5C8FBB925F4C8"/>
  </w:style>
  <w:style w:type="paragraph" w:customStyle="1" w:styleId="1B0B964FA004426C810D2D9ACD7C2CAD">
    <w:name w:val="1B0B964FA004426C810D2D9ACD7C2CAD"/>
  </w:style>
  <w:style w:type="paragraph" w:customStyle="1" w:styleId="FF9249D5210143D8ABD90F8F5008DFA5">
    <w:name w:val="FF9249D5210143D8ABD90F8F5008DFA5"/>
  </w:style>
  <w:style w:type="paragraph" w:customStyle="1" w:styleId="A2E7BBE088494F39A7C9E99CCE653965">
    <w:name w:val="A2E7BBE088494F39A7C9E99CCE653965"/>
  </w:style>
  <w:style w:type="paragraph" w:customStyle="1" w:styleId="4DA0AD2442454154B155F5C064FFB137">
    <w:name w:val="4DA0AD2442454154B155F5C064FFB137"/>
  </w:style>
  <w:style w:type="paragraph" w:customStyle="1" w:styleId="D3DC531DA2174656A77F38DD82CC218E">
    <w:name w:val="D3DC531DA2174656A77F38DD82CC218E"/>
  </w:style>
  <w:style w:type="paragraph" w:customStyle="1" w:styleId="A8B5DA6840B048C0AAC7BD9E84501F7A">
    <w:name w:val="A8B5DA6840B048C0AAC7BD9E84501F7A"/>
  </w:style>
  <w:style w:type="paragraph" w:customStyle="1" w:styleId="64282B6AAC66443B8CB5450672A7CB13">
    <w:name w:val="64282B6AAC66443B8CB5450672A7CB13"/>
  </w:style>
  <w:style w:type="character" w:styleId="a4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1F497D" w:themeColor="text2"/>
    </w:rPr>
  </w:style>
  <w:style w:type="paragraph" w:customStyle="1" w:styleId="45290138AA25477D8505CF4F48FFF271">
    <w:name w:val="45290138AA25477D8505CF4F48FFF271"/>
  </w:style>
  <w:style w:type="paragraph" w:customStyle="1" w:styleId="9A0DF0E706C74853A6F79AC099E2BB30">
    <w:name w:val="9A0DF0E706C74853A6F79AC099E2BB30"/>
  </w:style>
  <w:style w:type="paragraph" w:customStyle="1" w:styleId="DFFC47617308490D8CA321D3E2372668">
    <w:name w:val="DFFC47617308490D8CA321D3E2372668"/>
  </w:style>
  <w:style w:type="paragraph" w:customStyle="1" w:styleId="EA0BA40C5FC246ACA0781D720E79FC79">
    <w:name w:val="EA0BA40C5FC246ACA0781D720E79FC79"/>
  </w:style>
  <w:style w:type="paragraph" w:customStyle="1" w:styleId="F64354D1672147FE8D11534785895324">
    <w:name w:val="F64354D1672147FE8D11534785895324"/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8EAF0C16685B4BBAB5372637B7643DE9">
    <w:name w:val="8EAF0C16685B4BBAB5372637B7643DE9"/>
  </w:style>
  <w:style w:type="paragraph" w:customStyle="1" w:styleId="52AEA86DAA674F2F84792F7A59019DD4">
    <w:name w:val="52AEA86DAA674F2F84792F7A59019DD4"/>
  </w:style>
  <w:style w:type="paragraph" w:customStyle="1" w:styleId="3BA7C2C2C9EF4D22AF7BB30CC1C6B282">
    <w:name w:val="3BA7C2C2C9EF4D22AF7BB30CC1C6B282"/>
  </w:style>
  <w:style w:type="paragraph" w:customStyle="1" w:styleId="B804AA919AEA49F09D3ECFAB40EF54E4">
    <w:name w:val="B804AA919AEA49F09D3ECFAB40EF54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247D15E0FC9F437B94576A3A3338D082">
    <w:name w:val="247D15E0FC9F437B94576A3A3338D082"/>
  </w:style>
  <w:style w:type="paragraph" w:customStyle="1" w:styleId="205FE32AF6254BD68FB5C8FBB925F4C8">
    <w:name w:val="205FE32AF6254BD68FB5C8FBB925F4C8"/>
  </w:style>
  <w:style w:type="paragraph" w:customStyle="1" w:styleId="1B0B964FA004426C810D2D9ACD7C2CAD">
    <w:name w:val="1B0B964FA004426C810D2D9ACD7C2CAD"/>
  </w:style>
  <w:style w:type="paragraph" w:customStyle="1" w:styleId="FF9249D5210143D8ABD90F8F5008DFA5">
    <w:name w:val="FF9249D5210143D8ABD90F8F5008DFA5"/>
  </w:style>
  <w:style w:type="paragraph" w:customStyle="1" w:styleId="A2E7BBE088494F39A7C9E99CCE653965">
    <w:name w:val="A2E7BBE088494F39A7C9E99CCE653965"/>
  </w:style>
  <w:style w:type="paragraph" w:customStyle="1" w:styleId="4DA0AD2442454154B155F5C064FFB137">
    <w:name w:val="4DA0AD2442454154B155F5C064FFB137"/>
  </w:style>
  <w:style w:type="paragraph" w:customStyle="1" w:styleId="D3DC531DA2174656A77F38DD82CC218E">
    <w:name w:val="D3DC531DA2174656A77F38DD82CC218E"/>
  </w:style>
  <w:style w:type="paragraph" w:customStyle="1" w:styleId="A8B5DA6840B048C0AAC7BD9E84501F7A">
    <w:name w:val="A8B5DA6840B048C0AAC7BD9E84501F7A"/>
  </w:style>
  <w:style w:type="paragraph" w:customStyle="1" w:styleId="64282B6AAC66443B8CB5450672A7CB13">
    <w:name w:val="64282B6AAC66443B8CB5450672A7CB13"/>
  </w:style>
  <w:style w:type="character" w:styleId="a4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1F497D" w:themeColor="text2"/>
    </w:rPr>
  </w:style>
  <w:style w:type="paragraph" w:customStyle="1" w:styleId="45290138AA25477D8505CF4F48FFF271">
    <w:name w:val="45290138AA25477D8505CF4F48FFF271"/>
  </w:style>
  <w:style w:type="paragraph" w:customStyle="1" w:styleId="9A0DF0E706C74853A6F79AC099E2BB30">
    <w:name w:val="9A0DF0E706C74853A6F79AC099E2BB30"/>
  </w:style>
  <w:style w:type="paragraph" w:customStyle="1" w:styleId="DFFC47617308490D8CA321D3E2372668">
    <w:name w:val="DFFC47617308490D8CA321D3E2372668"/>
  </w:style>
  <w:style w:type="paragraph" w:customStyle="1" w:styleId="EA0BA40C5FC246ACA0781D720E79FC79">
    <w:name w:val="EA0BA40C5FC246ACA0781D720E79FC79"/>
  </w:style>
  <w:style w:type="paragraph" w:customStyle="1" w:styleId="F64354D1672147FE8D11534785895324">
    <w:name w:val="F64354D1672147FE8D11534785895324"/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8EAF0C16685B4BBAB5372637B7643DE9">
    <w:name w:val="8EAF0C16685B4BBAB5372637B7643DE9"/>
  </w:style>
  <w:style w:type="paragraph" w:customStyle="1" w:styleId="52AEA86DAA674F2F84792F7A59019DD4">
    <w:name w:val="52AEA86DAA674F2F84792F7A59019DD4"/>
  </w:style>
  <w:style w:type="paragraph" w:customStyle="1" w:styleId="3BA7C2C2C9EF4D22AF7BB30CC1C6B282">
    <w:name w:val="3BA7C2C2C9EF4D22AF7BB30CC1C6B282"/>
  </w:style>
  <w:style w:type="paragraph" w:customStyle="1" w:styleId="B804AA919AEA49F09D3ECFAB40EF54E4">
    <w:name w:val="B804AA919AEA49F09D3ECFAB40EF54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E0364C0-08FF-4F83-A40B-9CF0DC9B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/>
      <vt:lpstr>Цели</vt:lpstr>
      <vt:lpstr>Образование</vt:lpstr>
      <vt:lpstr>    &lt;[Введите название учебного заведения]&gt;</vt:lpstr>
      <vt:lpstr>Опыт работы</vt:lpstr>
      <vt:lpstr>    &lt;[Введите название организации]&gt;</vt:lpstr>
      <vt:lpstr>Умения и навыки</vt:lpstr>
      <vt:lpstr/>
    </vt:vector>
  </TitlesOfParts>
  <Company>Microsoft Corporation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[ФИО]</dc:creator>
  <cp:lastModifiedBy>Microsoft Office</cp:lastModifiedBy>
  <cp:revision>1</cp:revision>
  <dcterms:created xsi:type="dcterms:W3CDTF">2022-12-07T11:27:00Z</dcterms:created>
  <dcterms:modified xsi:type="dcterms:W3CDTF">2022-12-07T11:29:00Z</dcterms:modified>
</cp:coreProperties>
</file>