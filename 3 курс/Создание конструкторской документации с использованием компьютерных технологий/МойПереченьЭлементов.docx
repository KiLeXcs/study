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06"/>
        <w:gridCol w:w="6240"/>
        <w:gridCol w:w="560"/>
        <w:gridCol w:w="2110"/>
      </w:tblGrid>
      <w:tr w:rsidR="00F43A91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F43A91" w:rsidRDefault="00F43A91" w:rsidP="00B740B5">
            <w:pPr>
              <w:pStyle w:val="a3"/>
              <w:tabs>
                <w:tab w:val="clear" w:pos="4153"/>
                <w:tab w:val="clear" w:pos="8306"/>
              </w:tabs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306" w:type="dxa"/>
            <w:vAlign w:val="center"/>
          </w:tcPr>
          <w:p w:rsidR="00F43A91" w:rsidRPr="00913C7A" w:rsidRDefault="00F43A91" w:rsidP="00B740B5">
            <w:pPr>
              <w:jc w:val="center"/>
            </w:pPr>
          </w:p>
        </w:tc>
        <w:tc>
          <w:tcPr>
            <w:tcW w:w="6240" w:type="dxa"/>
            <w:vAlign w:val="center"/>
          </w:tcPr>
          <w:p w:rsidR="00F43A91" w:rsidRPr="0053413D" w:rsidRDefault="00F43A91" w:rsidP="00B740B5">
            <w:pPr>
              <w:rPr>
                <w:lang w:val="en-US"/>
              </w:rPr>
            </w:pPr>
          </w:p>
        </w:tc>
        <w:tc>
          <w:tcPr>
            <w:tcW w:w="560" w:type="dxa"/>
            <w:vAlign w:val="center"/>
          </w:tcPr>
          <w:p w:rsidR="00F43A91" w:rsidRDefault="00F43A91" w:rsidP="00B740B5">
            <w:pPr>
              <w:jc w:val="center"/>
            </w:pPr>
          </w:p>
        </w:tc>
        <w:tc>
          <w:tcPr>
            <w:tcW w:w="2110" w:type="dxa"/>
            <w:vAlign w:val="center"/>
          </w:tcPr>
          <w:p w:rsidR="00F43A91" w:rsidRDefault="00F43A91" w:rsidP="00B740B5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Pr="00FD6D20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DD1</w:t>
            </w:r>
          </w:p>
        </w:tc>
        <w:tc>
          <w:tcPr>
            <w:tcW w:w="6240" w:type="dxa"/>
            <w:vAlign w:val="center"/>
          </w:tcPr>
          <w:p w:rsidR="00C177A9" w:rsidRPr="000A7E23" w:rsidRDefault="00C177A9" w:rsidP="000A7E23">
            <w:pPr>
              <w:rPr>
                <w:lang w:val="en-US"/>
              </w:rPr>
            </w:pPr>
            <w:r>
              <w:t xml:space="preserve">Микроконтроллер </w:t>
            </w:r>
            <w:r>
              <w:rPr>
                <w:lang w:val="en-US"/>
              </w:rPr>
              <w:t>ATmega8</w:t>
            </w:r>
            <w:r w:rsidR="00C242A2">
              <w:t xml:space="preserve"> </w:t>
            </w:r>
            <w:r w:rsidR="000A7E23">
              <w:rPr>
                <w:lang w:val="en-US"/>
              </w:rPr>
              <w:t>Atmel</w:t>
            </w:r>
          </w:p>
        </w:tc>
        <w:tc>
          <w:tcPr>
            <w:tcW w:w="560" w:type="dxa"/>
            <w:vAlign w:val="center"/>
          </w:tcPr>
          <w:p w:rsidR="00C177A9" w:rsidRPr="00FD6D20" w:rsidRDefault="00C177A9" w:rsidP="00C177A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110" w:type="dxa"/>
            <w:vAlign w:val="center"/>
          </w:tcPr>
          <w:p w:rsidR="00C177A9" w:rsidRDefault="000A7E23" w:rsidP="00C177A9">
            <w:r w:rsidRPr="000A7E23">
              <w:t>dip-28</w:t>
            </w:r>
          </w:p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6240" w:type="dxa"/>
            <w:vAlign w:val="center"/>
          </w:tcPr>
          <w:p w:rsidR="00C177A9" w:rsidRPr="006012B7" w:rsidRDefault="00C177A9" w:rsidP="00C177A9">
            <w:pPr>
              <w:rPr>
                <w:lang w:val="en-US"/>
              </w:rPr>
            </w:pPr>
          </w:p>
        </w:tc>
        <w:tc>
          <w:tcPr>
            <w:tcW w:w="560" w:type="dxa"/>
            <w:vAlign w:val="center"/>
          </w:tcPr>
          <w:p w:rsidR="00C177A9" w:rsidRPr="00BE6592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2110" w:type="dxa"/>
            <w:vAlign w:val="center"/>
          </w:tcPr>
          <w:p w:rsidR="00C177A9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>
            <w:pPr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:rsidR="00C177A9" w:rsidRPr="00F43A91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HG1</w:t>
            </w:r>
          </w:p>
        </w:tc>
        <w:tc>
          <w:tcPr>
            <w:tcW w:w="6240" w:type="dxa"/>
            <w:vAlign w:val="center"/>
          </w:tcPr>
          <w:p w:rsidR="00C177A9" w:rsidRPr="00C242A2" w:rsidRDefault="00C177A9" w:rsidP="00CE7E3F">
            <w:r>
              <w:t xml:space="preserve">Дисплей </w:t>
            </w:r>
            <w:r>
              <w:rPr>
                <w:lang w:val="en-US"/>
              </w:rPr>
              <w:t>CPD</w:t>
            </w:r>
            <w:r w:rsidRPr="00C242A2">
              <w:t>-05211</w:t>
            </w:r>
            <w:r>
              <w:rPr>
                <w:lang w:val="en-US"/>
              </w:rPr>
              <w:t>SR</w:t>
            </w:r>
            <w:r w:rsidRPr="00C242A2">
              <w:t>2/</w:t>
            </w:r>
            <w:r>
              <w:rPr>
                <w:lang w:val="en-US"/>
              </w:rPr>
              <w:t>A</w:t>
            </w:r>
            <w:r w:rsidR="00C242A2">
              <w:t xml:space="preserve"> </w:t>
            </w:r>
          </w:p>
        </w:tc>
        <w:tc>
          <w:tcPr>
            <w:tcW w:w="560" w:type="dxa"/>
            <w:vAlign w:val="center"/>
          </w:tcPr>
          <w:p w:rsidR="00C177A9" w:rsidRPr="00BC3682" w:rsidRDefault="00C177A9" w:rsidP="00C177A9">
            <w:pPr>
              <w:jc w:val="center"/>
            </w:pPr>
            <w:r>
              <w:t>1</w:t>
            </w:r>
          </w:p>
        </w:tc>
        <w:tc>
          <w:tcPr>
            <w:tcW w:w="2110" w:type="dxa"/>
            <w:vAlign w:val="center"/>
          </w:tcPr>
          <w:p w:rsidR="00C177A9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Pr="00F43A91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6240" w:type="dxa"/>
            <w:vAlign w:val="center"/>
          </w:tcPr>
          <w:p w:rsidR="00C177A9" w:rsidRPr="00773A94" w:rsidRDefault="00C177A9" w:rsidP="00C177A9">
            <w:pPr>
              <w:rPr>
                <w:lang w:val="en-US"/>
              </w:rPr>
            </w:pPr>
          </w:p>
        </w:tc>
        <w:tc>
          <w:tcPr>
            <w:tcW w:w="560" w:type="dxa"/>
            <w:vAlign w:val="center"/>
          </w:tcPr>
          <w:p w:rsidR="00C177A9" w:rsidRPr="00ED06E0" w:rsidRDefault="00C177A9" w:rsidP="00C177A9">
            <w:pPr>
              <w:jc w:val="center"/>
            </w:pPr>
          </w:p>
        </w:tc>
        <w:tc>
          <w:tcPr>
            <w:tcW w:w="2110" w:type="dxa"/>
            <w:vAlign w:val="center"/>
          </w:tcPr>
          <w:p w:rsidR="00C177A9" w:rsidRPr="00052757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>
            <w:pPr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:rsidR="00C177A9" w:rsidRPr="00FD6D20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HL1, HL2</w:t>
            </w:r>
          </w:p>
        </w:tc>
        <w:tc>
          <w:tcPr>
            <w:tcW w:w="6240" w:type="dxa"/>
            <w:vAlign w:val="center"/>
          </w:tcPr>
          <w:p w:rsidR="00C177A9" w:rsidRPr="00CE7E3F" w:rsidRDefault="00C177A9" w:rsidP="00C177A9">
            <w:pPr>
              <w:rPr>
                <w:lang w:val="en-US"/>
              </w:rPr>
            </w:pPr>
            <w:r w:rsidRPr="00785493">
              <w:t>Светодиод</w:t>
            </w:r>
            <w:r w:rsidRPr="00CE7E3F">
              <w:rPr>
                <w:lang w:val="en-US"/>
              </w:rPr>
              <w:t xml:space="preserve"> </w:t>
            </w:r>
            <w:r w:rsidRPr="00785493">
              <w:t>красный</w:t>
            </w:r>
            <w:r w:rsidRPr="00CE7E3F">
              <w:rPr>
                <w:lang w:val="en-US"/>
              </w:rPr>
              <w:t>/</w:t>
            </w:r>
            <w:r w:rsidRPr="00785493">
              <w:t>зеленый</w:t>
            </w:r>
            <w:r w:rsidRPr="00CE7E3F">
              <w:rPr>
                <w:lang w:val="en-US"/>
              </w:rPr>
              <w:t xml:space="preserve"> L-59EG</w:t>
            </w:r>
            <w:r w:rsidR="00BC3568">
              <w:rPr>
                <w:lang w:val="en-US"/>
              </w:rPr>
              <w:t>D</w:t>
            </w:r>
            <w:r w:rsidR="00C242A2" w:rsidRPr="00CE7E3F">
              <w:rPr>
                <w:lang w:val="en-US"/>
              </w:rPr>
              <w:t xml:space="preserve"> </w:t>
            </w:r>
            <w:r w:rsidR="00CE7E3F" w:rsidRPr="00CE7E3F">
              <w:rPr>
                <w:lang w:val="en-US"/>
              </w:rPr>
              <w:t>Kingbright Corporation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</w:pPr>
            <w:r>
              <w:t>2</w:t>
            </w:r>
          </w:p>
        </w:tc>
        <w:tc>
          <w:tcPr>
            <w:tcW w:w="2110" w:type="dxa"/>
            <w:vAlign w:val="center"/>
          </w:tcPr>
          <w:p w:rsidR="00C177A9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>
            <w:pPr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:rsidR="00C177A9" w:rsidRPr="00FD6D20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6240" w:type="dxa"/>
            <w:vAlign w:val="center"/>
          </w:tcPr>
          <w:p w:rsidR="00C177A9" w:rsidRPr="00913C7A" w:rsidRDefault="00C177A9" w:rsidP="00C177A9"/>
        </w:tc>
        <w:tc>
          <w:tcPr>
            <w:tcW w:w="560" w:type="dxa"/>
            <w:vAlign w:val="center"/>
          </w:tcPr>
          <w:p w:rsidR="00C177A9" w:rsidRPr="00F43A91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2110" w:type="dxa"/>
            <w:vAlign w:val="center"/>
          </w:tcPr>
          <w:p w:rsidR="00C177A9" w:rsidRDefault="00C177A9" w:rsidP="00C177A9">
            <w:pPr>
              <w:rPr>
                <w:lang w:val="en-US"/>
              </w:rPr>
            </w:pPr>
          </w:p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>
            <w:pPr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6240" w:type="dxa"/>
            <w:vAlign w:val="center"/>
          </w:tcPr>
          <w:p w:rsidR="00C177A9" w:rsidRPr="002C0A9D" w:rsidRDefault="00C177A9" w:rsidP="00C177A9">
            <w:pPr>
              <w:jc w:val="center"/>
            </w:pPr>
            <w:r>
              <w:t>Резисторы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</w:pPr>
          </w:p>
        </w:tc>
        <w:tc>
          <w:tcPr>
            <w:tcW w:w="2110" w:type="dxa"/>
            <w:vAlign w:val="center"/>
          </w:tcPr>
          <w:p w:rsidR="00C177A9" w:rsidRPr="00052757" w:rsidRDefault="00C177A9" w:rsidP="00C177A9"/>
        </w:tc>
      </w:tr>
      <w:tr w:rsidR="00C177A9" w:rsidRPr="00785493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</w:pPr>
          </w:p>
        </w:tc>
        <w:tc>
          <w:tcPr>
            <w:tcW w:w="6240" w:type="dxa"/>
            <w:vAlign w:val="center"/>
          </w:tcPr>
          <w:p w:rsidR="00C177A9" w:rsidRPr="00913C7A" w:rsidRDefault="00C177A9" w:rsidP="00C177A9"/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</w:pPr>
          </w:p>
        </w:tc>
        <w:tc>
          <w:tcPr>
            <w:tcW w:w="2110" w:type="dxa"/>
            <w:vAlign w:val="center"/>
          </w:tcPr>
          <w:p w:rsidR="00C177A9" w:rsidRPr="00785493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785493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</w:pPr>
            <w:r>
              <w:rPr>
                <w:lang w:val="en-US"/>
              </w:rPr>
              <w:t>R1</w:t>
            </w:r>
          </w:p>
        </w:tc>
        <w:tc>
          <w:tcPr>
            <w:tcW w:w="6240" w:type="dxa"/>
            <w:vAlign w:val="center"/>
          </w:tcPr>
          <w:p w:rsidR="00C177A9" w:rsidRPr="00785493" w:rsidRDefault="00C177A9" w:rsidP="00C177A9">
            <w:r>
              <w:rPr>
                <w:lang w:val="en-US"/>
              </w:rPr>
              <w:t>CR0805-0,125</w:t>
            </w:r>
            <w:r>
              <w:t>Вт-4</w:t>
            </w:r>
            <w:r>
              <w:rPr>
                <w:lang w:val="en-US"/>
              </w:rPr>
              <w:t>,7</w:t>
            </w:r>
            <w:r>
              <w:t xml:space="preserve">кОм 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  <w:vAlign w:val="center"/>
          </w:tcPr>
          <w:p w:rsidR="00C177A9" w:rsidRDefault="00C177A9" w:rsidP="00C177A9"/>
        </w:tc>
      </w:tr>
      <w:tr w:rsidR="00C177A9" w:rsidRPr="00785493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6240" w:type="dxa"/>
            <w:vAlign w:val="center"/>
          </w:tcPr>
          <w:p w:rsidR="00C177A9" w:rsidRPr="00B31A30" w:rsidRDefault="00C177A9" w:rsidP="00C177A9">
            <w:r>
              <w:rPr>
                <w:lang w:val="en-US"/>
              </w:rPr>
              <w:t>CR0805-0,125</w:t>
            </w:r>
            <w:r>
              <w:t>Вт-</w:t>
            </w:r>
            <w:r>
              <w:rPr>
                <w:lang w:val="en-US"/>
              </w:rPr>
              <w:t>150</w:t>
            </w:r>
            <w:r>
              <w:t xml:space="preserve">Ом 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  <w:vAlign w:val="center"/>
          </w:tcPr>
          <w:p w:rsidR="00C177A9" w:rsidRPr="00785493" w:rsidRDefault="00C177A9" w:rsidP="00C177A9"/>
        </w:tc>
      </w:tr>
      <w:tr w:rsidR="00C177A9" w:rsidRPr="00785493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785493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240" w:type="dxa"/>
            <w:vAlign w:val="center"/>
          </w:tcPr>
          <w:p w:rsidR="00C177A9" w:rsidRPr="00913C7A" w:rsidRDefault="00C177A9" w:rsidP="00C177A9">
            <w:r>
              <w:rPr>
                <w:lang w:val="en-US"/>
              </w:rPr>
              <w:t>CR0805-0,125</w:t>
            </w:r>
            <w:r>
              <w:t>Вт-4</w:t>
            </w:r>
            <w:r>
              <w:rPr>
                <w:lang w:val="en-US"/>
              </w:rPr>
              <w:t>,7</w:t>
            </w:r>
            <w:r>
              <w:t xml:space="preserve">кОм 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  <w:vAlign w:val="center"/>
          </w:tcPr>
          <w:p w:rsidR="00C177A9" w:rsidRPr="007F73CE" w:rsidRDefault="00C177A9" w:rsidP="00C177A9"/>
        </w:tc>
      </w:tr>
      <w:tr w:rsidR="00C177A9" w:rsidRPr="002658E4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785493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240" w:type="dxa"/>
            <w:vAlign w:val="center"/>
          </w:tcPr>
          <w:p w:rsidR="00C177A9" w:rsidRPr="00EF3025" w:rsidRDefault="00C177A9" w:rsidP="00C177A9">
            <w:r>
              <w:rPr>
                <w:lang w:val="en-US"/>
              </w:rPr>
              <w:t>CR0805-0,125</w:t>
            </w:r>
            <w:r>
              <w:t>Вт-</w:t>
            </w:r>
            <w:r>
              <w:rPr>
                <w:lang w:val="en-US"/>
              </w:rPr>
              <w:t>150</w:t>
            </w:r>
            <w:r>
              <w:t xml:space="preserve">Ом 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  <w:vAlign w:val="center"/>
          </w:tcPr>
          <w:p w:rsidR="00C177A9" w:rsidRPr="002658E4" w:rsidRDefault="00C177A9" w:rsidP="00C177A9"/>
        </w:tc>
      </w:tr>
      <w:tr w:rsidR="00C177A9" w:rsidRPr="002658E4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2658E4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R5...R7</w:t>
            </w:r>
          </w:p>
        </w:tc>
        <w:tc>
          <w:tcPr>
            <w:tcW w:w="6240" w:type="dxa"/>
            <w:vAlign w:val="center"/>
          </w:tcPr>
          <w:p w:rsidR="00C177A9" w:rsidRPr="002658E4" w:rsidRDefault="00C177A9" w:rsidP="00C177A9">
            <w:r>
              <w:rPr>
                <w:lang w:val="en-US"/>
              </w:rPr>
              <w:t>CR0805-0,125</w:t>
            </w:r>
            <w:r>
              <w:t>Вт-</w:t>
            </w:r>
            <w:r>
              <w:rPr>
                <w:lang w:val="en-US"/>
              </w:rPr>
              <w:t>10</w:t>
            </w:r>
            <w:r>
              <w:t xml:space="preserve">кОм 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  <w:vAlign w:val="center"/>
          </w:tcPr>
          <w:p w:rsidR="00C177A9" w:rsidRPr="002658E4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2658E4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R8…R15</w:t>
            </w:r>
          </w:p>
        </w:tc>
        <w:tc>
          <w:tcPr>
            <w:tcW w:w="6240" w:type="dxa"/>
            <w:vAlign w:val="center"/>
          </w:tcPr>
          <w:p w:rsidR="00C177A9" w:rsidRPr="00FD6D20" w:rsidRDefault="00C177A9" w:rsidP="00AD09D1">
            <w:r>
              <w:rPr>
                <w:lang w:val="en-US"/>
              </w:rPr>
              <w:t>CR0805-0,125</w:t>
            </w:r>
            <w:r>
              <w:t>Вт-</w:t>
            </w:r>
            <w:r w:rsidR="00AD09D1">
              <w:t>510Ом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  <w:vAlign w:val="center"/>
          </w:tcPr>
          <w:p w:rsidR="00C177A9" w:rsidRPr="00785493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R16…R21</w:t>
            </w:r>
          </w:p>
        </w:tc>
        <w:tc>
          <w:tcPr>
            <w:tcW w:w="6240" w:type="dxa"/>
            <w:vAlign w:val="center"/>
          </w:tcPr>
          <w:p w:rsidR="00C177A9" w:rsidRPr="002C0A9D" w:rsidRDefault="00C177A9" w:rsidP="00C177A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CR0805-0,125</w:t>
            </w:r>
            <w:r>
              <w:t>Вт-</w:t>
            </w:r>
            <w:r>
              <w:rPr>
                <w:lang w:val="en-US"/>
              </w:rPr>
              <w:t>510</w:t>
            </w:r>
            <w:r>
              <w:t xml:space="preserve">Ом 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  <w:vAlign w:val="center"/>
          </w:tcPr>
          <w:p w:rsidR="00C177A9" w:rsidRDefault="00C177A9" w:rsidP="00C177A9"/>
        </w:tc>
      </w:tr>
      <w:tr w:rsidR="00C177A9" w:rsidRPr="00785493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R22, R23</w:t>
            </w:r>
          </w:p>
        </w:tc>
        <w:tc>
          <w:tcPr>
            <w:tcW w:w="6240" w:type="dxa"/>
            <w:vAlign w:val="center"/>
          </w:tcPr>
          <w:p w:rsidR="00C177A9" w:rsidRPr="00913C7A" w:rsidRDefault="00C177A9" w:rsidP="00C177A9">
            <w:r>
              <w:rPr>
                <w:lang w:val="en-US"/>
              </w:rPr>
              <w:t>CR0805-0,125</w:t>
            </w:r>
            <w:r>
              <w:t>Вт-</w:t>
            </w:r>
            <w:r>
              <w:rPr>
                <w:lang w:val="en-US"/>
              </w:rPr>
              <w:t>1,5</w:t>
            </w:r>
            <w:r>
              <w:t xml:space="preserve">кОм </w:t>
            </w:r>
            <w:r w:rsidRPr="00913C7A">
              <w:t>±</w:t>
            </w:r>
            <w:r>
              <w:t>5%</w:t>
            </w:r>
            <w:r>
              <w:rPr>
                <w:lang w:val="en-US"/>
              </w:rPr>
              <w:t xml:space="preserve"> Bourns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  <w:vAlign w:val="center"/>
          </w:tcPr>
          <w:p w:rsidR="00C177A9" w:rsidRPr="00785493" w:rsidRDefault="00C177A9" w:rsidP="00C177A9"/>
        </w:tc>
      </w:tr>
      <w:tr w:rsidR="00C177A9" w:rsidRPr="00785493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785493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6240" w:type="dxa"/>
            <w:vAlign w:val="center"/>
          </w:tcPr>
          <w:p w:rsidR="00C177A9" w:rsidRPr="002658E4" w:rsidRDefault="00C177A9" w:rsidP="00C177A9"/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</w:p>
        </w:tc>
        <w:tc>
          <w:tcPr>
            <w:tcW w:w="2110" w:type="dxa"/>
            <w:vAlign w:val="center"/>
          </w:tcPr>
          <w:p w:rsidR="00C177A9" w:rsidRPr="002658E4" w:rsidRDefault="00C177A9" w:rsidP="00C177A9"/>
        </w:tc>
      </w:tr>
      <w:tr w:rsidR="00C177A9" w:rsidRPr="00785493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785493" w:rsidRDefault="00C177A9" w:rsidP="00C177A9"/>
        </w:tc>
        <w:tc>
          <w:tcPr>
            <w:tcW w:w="1306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SB1…SB3</w:t>
            </w:r>
          </w:p>
        </w:tc>
        <w:tc>
          <w:tcPr>
            <w:tcW w:w="6240" w:type="dxa"/>
            <w:vAlign w:val="center"/>
          </w:tcPr>
          <w:p w:rsidR="00C177A9" w:rsidRPr="00DE22B4" w:rsidRDefault="00DE22B4" w:rsidP="00DE22B4">
            <w:pPr>
              <w:rPr>
                <w:lang w:val="en-US"/>
              </w:rPr>
            </w:pPr>
            <w:r>
              <w:t>Кнопка</w:t>
            </w:r>
            <w:r w:rsidRPr="00DE22B4">
              <w:rPr>
                <w:lang w:val="en-US"/>
              </w:rPr>
              <w:t xml:space="preserve"> </w:t>
            </w:r>
            <w:r>
              <w:t>тактовая</w:t>
            </w:r>
            <w:r w:rsidRPr="00DE22B4">
              <w:rPr>
                <w:lang w:val="en-US"/>
              </w:rPr>
              <w:t xml:space="preserve"> IT-1102WI8-160G-G Switronic Industrial</w:t>
            </w:r>
          </w:p>
        </w:tc>
        <w:tc>
          <w:tcPr>
            <w:tcW w:w="560" w:type="dxa"/>
            <w:vAlign w:val="center"/>
          </w:tcPr>
          <w:p w:rsidR="00C177A9" w:rsidRPr="00785493" w:rsidRDefault="00C177A9" w:rsidP="00C17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  <w:vAlign w:val="center"/>
          </w:tcPr>
          <w:p w:rsidR="00C177A9" w:rsidRPr="00785493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Pr="00785493" w:rsidRDefault="00C177A9" w:rsidP="00C177A9"/>
        </w:tc>
        <w:tc>
          <w:tcPr>
            <w:tcW w:w="1306" w:type="dxa"/>
            <w:vAlign w:val="center"/>
          </w:tcPr>
          <w:p w:rsidR="00C177A9" w:rsidRDefault="00C177A9" w:rsidP="00C177A9">
            <w:pPr>
              <w:jc w:val="center"/>
            </w:pPr>
          </w:p>
        </w:tc>
        <w:tc>
          <w:tcPr>
            <w:tcW w:w="6240" w:type="dxa"/>
            <w:vAlign w:val="center"/>
          </w:tcPr>
          <w:p w:rsidR="00C177A9" w:rsidRDefault="00C177A9" w:rsidP="00C177A9"/>
        </w:tc>
        <w:tc>
          <w:tcPr>
            <w:tcW w:w="560" w:type="dxa"/>
            <w:vAlign w:val="center"/>
          </w:tcPr>
          <w:p w:rsidR="00C177A9" w:rsidRPr="00913C7A" w:rsidRDefault="00C177A9" w:rsidP="00C177A9">
            <w:pPr>
              <w:jc w:val="center"/>
            </w:pPr>
          </w:p>
        </w:tc>
        <w:tc>
          <w:tcPr>
            <w:tcW w:w="2110" w:type="dxa"/>
            <w:vAlign w:val="center"/>
          </w:tcPr>
          <w:p w:rsidR="00C177A9" w:rsidRDefault="00C177A9" w:rsidP="00C177A9"/>
        </w:tc>
      </w:tr>
      <w:tr w:rsidR="00C177A9" w:rsidTr="00F43A9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4" w:type="dxa"/>
            <w:vAlign w:val="center"/>
          </w:tcPr>
          <w:p w:rsidR="00C177A9" w:rsidRDefault="00C177A9" w:rsidP="00C177A9"/>
        </w:tc>
        <w:tc>
          <w:tcPr>
            <w:tcW w:w="1306" w:type="dxa"/>
            <w:vAlign w:val="center"/>
          </w:tcPr>
          <w:p w:rsidR="00C177A9" w:rsidRPr="00A1217A" w:rsidRDefault="00C177A9" w:rsidP="00C177A9">
            <w:pPr>
              <w:jc w:val="center"/>
            </w:pPr>
            <w:r>
              <w:rPr>
                <w:lang w:val="en-US"/>
              </w:rPr>
              <w:t>U1, U2</w:t>
            </w:r>
          </w:p>
        </w:tc>
        <w:tc>
          <w:tcPr>
            <w:tcW w:w="6240" w:type="dxa"/>
            <w:vAlign w:val="center"/>
          </w:tcPr>
          <w:p w:rsidR="00C177A9" w:rsidRPr="00936273" w:rsidRDefault="00936273" w:rsidP="00936273">
            <w:pPr>
              <w:rPr>
                <w:lang w:val="en-US"/>
              </w:rPr>
            </w:pPr>
            <w:r w:rsidRPr="00936273">
              <w:t>Оптоизолятор</w:t>
            </w:r>
            <w:r>
              <w:rPr>
                <w:lang w:val="en-US"/>
              </w:rPr>
              <w:t xml:space="preserve"> </w:t>
            </w:r>
            <w:r w:rsidRPr="00936273">
              <w:rPr>
                <w:lang w:val="en-US"/>
              </w:rPr>
              <w:t xml:space="preserve">MOC3052 </w:t>
            </w:r>
            <w:r>
              <w:rPr>
                <w:lang w:val="en-US"/>
              </w:rPr>
              <w:t>Lite-on</w:t>
            </w:r>
          </w:p>
        </w:tc>
        <w:tc>
          <w:tcPr>
            <w:tcW w:w="560" w:type="dxa"/>
            <w:vAlign w:val="center"/>
          </w:tcPr>
          <w:p w:rsidR="00C177A9" w:rsidRPr="00A1217A" w:rsidRDefault="00C177A9" w:rsidP="00C177A9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  <w:vAlign w:val="center"/>
          </w:tcPr>
          <w:p w:rsidR="00C177A9" w:rsidRPr="00936273" w:rsidRDefault="00936273" w:rsidP="00C177A9">
            <w:pPr>
              <w:rPr>
                <w:lang w:val="en-US"/>
              </w:rPr>
            </w:pPr>
            <w:r>
              <w:rPr>
                <w:lang w:val="en-US"/>
              </w:rPr>
              <w:t>dip6</w:t>
            </w:r>
          </w:p>
        </w:tc>
      </w:tr>
    </w:tbl>
    <w:p w:rsidR="00137318" w:rsidRPr="00785493" w:rsidRDefault="00137318">
      <w:pPr>
        <w:rPr>
          <w:sz w:val="2"/>
        </w:rPr>
      </w:pPr>
    </w:p>
    <w:sectPr w:rsidR="00137318" w:rsidRPr="007854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397" w:right="567" w:bottom="567" w:left="85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B50" w:rsidRDefault="00FD3B50">
      <w:r>
        <w:separator/>
      </w:r>
    </w:p>
  </w:endnote>
  <w:endnote w:type="continuationSeparator" w:id="0">
    <w:p w:rsidR="00FD3B50" w:rsidRDefault="00FD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D6" w:rsidRDefault="006077D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4"/>
      <w:gridCol w:w="567"/>
      <w:gridCol w:w="964"/>
      <w:gridCol w:w="340"/>
      <w:gridCol w:w="851"/>
      <w:gridCol w:w="567"/>
      <w:gridCol w:w="510"/>
      <w:gridCol w:w="1985"/>
      <w:gridCol w:w="1985"/>
      <w:gridCol w:w="1418"/>
      <w:gridCol w:w="851"/>
    </w:tblGrid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37318" w:rsidRDefault="00620D60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column">
                      <wp:posOffset>6673850</wp:posOffset>
                    </wp:positionH>
                    <wp:positionV relativeFrom="paragraph">
                      <wp:posOffset>-53975</wp:posOffset>
                    </wp:positionV>
                    <wp:extent cx="635" cy="90805"/>
                    <wp:effectExtent l="0" t="0" r="0" b="0"/>
                    <wp:wrapNone/>
                    <wp:docPr id="4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908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FF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5pt,-4.25pt" to="525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" o:allowincell="f" strokecolor="lime" strokeweight="1pt">
                    <v:stroke startarrowwidth="narrow" startarrowlength="short" endarrowwidth="narrow" endarrowlength="short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-53975</wp:posOffset>
                    </wp:positionV>
                    <wp:extent cx="635" cy="90805"/>
                    <wp:effectExtent l="0" t="0" r="0" b="0"/>
                    <wp:wrapNone/>
                    <wp:docPr id="3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35" cy="908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FF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4.25pt" to="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" o:allowincell="f" strokecolor="lime" strokeweight="1pt">
                    <v:stroke startarrowwidth="narrow" startarrowlength="short" endarrowwidth="narrow" endarrowlength="short"/>
                  </v:line>
                </w:pict>
              </mc:Fallback>
            </mc:AlternateConten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right w:val="nil"/>
          </w:tcBorders>
        </w:tcPr>
        <w:p w:rsidR="00137318" w:rsidRDefault="00137318">
          <w:pPr>
            <w:pStyle w:val="a4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589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137318" w:rsidRDefault="008B24B9" w:rsidP="00FD6D20">
          <w:pPr>
            <w:pStyle w:val="a4"/>
            <w:jc w:val="center"/>
            <w:rPr>
              <w:sz w:val="32"/>
            </w:rPr>
          </w:pPr>
          <w:r>
            <w:rPr>
              <w:sz w:val="32"/>
            </w:rPr>
            <w:t>БОНЧ.</w:t>
          </w:r>
          <w:r w:rsidR="00F21394">
            <w:rPr>
              <w:sz w:val="32"/>
            </w:rPr>
            <w:t xml:space="preserve"> 4</w:t>
          </w:r>
          <w:r w:rsidR="00F21394" w:rsidRPr="00F21394">
            <w:rPr>
              <w:sz w:val="32"/>
            </w:rPr>
            <w:t>05129</w:t>
          </w:r>
          <w:r w:rsidR="00F21394">
            <w:rPr>
              <w:sz w:val="32"/>
            </w:rPr>
            <w:t>.</w:t>
          </w:r>
          <w:r w:rsidR="00F21394">
            <w:rPr>
              <w:sz w:val="32"/>
              <w:lang w:val="en-US"/>
            </w:rPr>
            <w:t>001</w:t>
          </w:r>
          <w:r w:rsidR="00F71ED9">
            <w:rPr>
              <w:sz w:val="32"/>
            </w:rPr>
            <w:t xml:space="preserve"> 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</w:pPr>
          <w:r>
            <w:rPr>
              <w:sz w:val="24"/>
            </w:rPr>
            <w:t>Лист</w:t>
          </w:r>
        </w:p>
      </w:tc>
    </w:tr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454" w:type="dxa"/>
          <w:tcBorders>
            <w:top w:val="nil"/>
            <w:left w:val="single" w:sz="12" w:space="0" w:color="auto"/>
            <w:bottom w:val="nil"/>
            <w:right w:val="nil"/>
          </w:tcBorders>
        </w:tcPr>
        <w:p w:rsidR="00137318" w:rsidRDefault="00137318">
          <w:pPr>
            <w:pStyle w:val="a4"/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1304" w:type="dxa"/>
          <w:gridSpan w:val="2"/>
          <w:tcBorders>
            <w:left w:val="nil"/>
            <w:bottom w:val="nil"/>
            <w:right w:val="nil"/>
          </w:tcBorders>
        </w:tcPr>
        <w:p w:rsidR="00137318" w:rsidRDefault="00137318">
          <w:pPr>
            <w:pStyle w:val="a4"/>
          </w:pPr>
        </w:p>
      </w:tc>
      <w:tc>
        <w:tcPr>
          <w:tcW w:w="85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567" w:type="dxa"/>
          <w:tcBorders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5898" w:type="dxa"/>
          <w:gridSpan w:val="4"/>
          <w:vMerge/>
          <w:tcBorders>
            <w:top w:val="nil"/>
            <w:left w:val="nil"/>
            <w:bottom w:val="nil"/>
            <w:right w:val="nil"/>
          </w:tcBorders>
        </w:tcPr>
        <w:p w:rsidR="00137318" w:rsidRDefault="00137318">
          <w:pPr>
            <w:pStyle w:val="a4"/>
            <w:spacing w:line="280" w:lineRule="exact"/>
            <w:jc w:val="center"/>
          </w:pPr>
        </w:p>
      </w:tc>
      <w:tc>
        <w:tcPr>
          <w:tcW w:w="851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137318" w:rsidRDefault="00137318">
          <w:pPr>
            <w:pStyle w:val="a4"/>
            <w:spacing w:line="240" w:lineRule="exact"/>
            <w:jc w:val="center"/>
          </w:pPr>
          <w:r>
            <w:rPr>
              <w:rStyle w:val="a5"/>
              <w:sz w:val="28"/>
            </w:rPr>
            <w:fldChar w:fldCharType="begin"/>
          </w:r>
          <w:r>
            <w:rPr>
              <w:rStyle w:val="a5"/>
              <w:sz w:val="28"/>
            </w:rPr>
            <w:instrText xml:space="preserve"> PAGE </w:instrText>
          </w:r>
          <w:r>
            <w:rPr>
              <w:rStyle w:val="a5"/>
              <w:sz w:val="28"/>
            </w:rPr>
            <w:fldChar w:fldCharType="separate"/>
          </w:r>
          <w:r w:rsidR="00DE22B4">
            <w:rPr>
              <w:rStyle w:val="a5"/>
              <w:noProof/>
              <w:sz w:val="28"/>
            </w:rPr>
            <w:t>2</w:t>
          </w:r>
          <w:r>
            <w:rPr>
              <w:rStyle w:val="a5"/>
              <w:sz w:val="28"/>
            </w:rPr>
            <w:fldChar w:fldCharType="end"/>
          </w:r>
        </w:p>
      </w:tc>
    </w:tr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  <w:r>
            <w:rPr>
              <w:sz w:val="24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Лист.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Дата.</w:t>
          </w:r>
        </w:p>
      </w:tc>
      <w:tc>
        <w:tcPr>
          <w:tcW w:w="5898" w:type="dxa"/>
          <w:gridSpan w:val="4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851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spacing w:line="240" w:lineRule="exact"/>
            <w:jc w:val="center"/>
            <w:rPr>
              <w:sz w:val="24"/>
            </w:rPr>
          </w:pPr>
        </w:p>
      </w:tc>
    </w:tr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80"/>
      </w:trPr>
      <w:tc>
        <w:tcPr>
          <w:tcW w:w="1985" w:type="dxa"/>
          <w:gridSpan w:val="3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2268" w:type="dxa"/>
          <w:gridSpan w:val="4"/>
          <w:tcBorders>
            <w:top w:val="single" w:sz="12" w:space="0" w:color="auto"/>
            <w:left w:val="nil"/>
            <w:bottom w:val="nil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  <w:tc>
        <w:tcPr>
          <w:tcW w:w="198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1985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2269" w:type="dxa"/>
          <w:gridSpan w:val="2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</w:tr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19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Инв.№ подп.</w:t>
          </w:r>
        </w:p>
      </w:tc>
      <w:tc>
        <w:tcPr>
          <w:tcW w:w="2268" w:type="dxa"/>
          <w:gridSpan w:val="4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Подп. и дата</w:t>
          </w:r>
        </w:p>
      </w:tc>
      <w:tc>
        <w:tcPr>
          <w:tcW w:w="19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Взам. Инв. №</w:t>
          </w:r>
        </w:p>
      </w:tc>
      <w:tc>
        <w:tcPr>
          <w:tcW w:w="1985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Инв. № дубл.</w:t>
          </w:r>
        </w:p>
      </w:tc>
      <w:tc>
        <w:tcPr>
          <w:tcW w:w="2269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Подп. и дата</w:t>
          </w:r>
        </w:p>
      </w:tc>
    </w:tr>
  </w:tbl>
  <w:p w:rsidR="00137318" w:rsidRDefault="00137318">
    <w:pPr>
      <w:pStyle w:val="a4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4"/>
      <w:gridCol w:w="510"/>
      <w:gridCol w:w="1021"/>
      <w:gridCol w:w="709"/>
      <w:gridCol w:w="708"/>
      <w:gridCol w:w="567"/>
      <w:gridCol w:w="284"/>
      <w:gridCol w:w="1985"/>
      <w:gridCol w:w="1417"/>
      <w:gridCol w:w="283"/>
      <w:gridCol w:w="285"/>
      <w:gridCol w:w="283"/>
      <w:gridCol w:w="851"/>
      <w:gridCol w:w="1134"/>
    </w:tblGrid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880"/>
      </w:trPr>
      <w:tc>
        <w:tcPr>
          <w:tcW w:w="10491" w:type="dxa"/>
          <w:gridSpan w:val="14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37318" w:rsidRDefault="00620D60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6663690</wp:posOffset>
                    </wp:positionH>
                    <wp:positionV relativeFrom="paragraph">
                      <wp:posOffset>-79375</wp:posOffset>
                    </wp:positionV>
                    <wp:extent cx="635" cy="90805"/>
                    <wp:effectExtent l="0" t="0" r="0" b="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908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7pt,-6.25pt" to="524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" o:allowincell="f" strokeweight="1pt">
                    <v:stroke startarrowwidth="narrow" startarrowlength="short" endarrowwidth="narrow" endarrowlength="short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-88900</wp:posOffset>
                    </wp:positionV>
                    <wp:extent cx="635" cy="90805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35" cy="908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7pt" to="0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" o:allowincell="f" strokeweight="1pt">
                    <v:stroke startarrowwidth="narrow" startarrowlength="short" endarrowwidth="narrow" endarrowlength="short"/>
                  </v:line>
                </w:pict>
              </mc:Fallback>
            </mc:AlternateContent>
          </w: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510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1730" w:type="dxa"/>
          <w:gridSpan w:val="2"/>
          <w:tcBorders>
            <w:top w:val="single" w:sz="12" w:space="0" w:color="auto"/>
            <w:left w:val="nil"/>
            <w:right w:val="nil"/>
          </w:tcBorders>
        </w:tcPr>
        <w:p w:rsidR="00137318" w:rsidRDefault="00137318">
          <w:pPr>
            <w:pStyle w:val="a4"/>
          </w:pP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6522" w:type="dxa"/>
          <w:gridSpan w:val="8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137318" w:rsidRPr="006B5FCA" w:rsidRDefault="00F21394" w:rsidP="00F21394">
          <w:pPr>
            <w:pStyle w:val="a4"/>
            <w:spacing w:line="280" w:lineRule="exact"/>
            <w:jc w:val="center"/>
            <w:rPr>
              <w:sz w:val="32"/>
            </w:rPr>
          </w:pPr>
          <w:r>
            <w:rPr>
              <w:sz w:val="32"/>
            </w:rPr>
            <w:t>БОНЧ. 4</w:t>
          </w:r>
          <w:r w:rsidRPr="00F21394">
            <w:rPr>
              <w:sz w:val="32"/>
            </w:rPr>
            <w:t>05129</w:t>
          </w:r>
          <w:r>
            <w:rPr>
              <w:sz w:val="32"/>
            </w:rPr>
            <w:t>.</w:t>
          </w:r>
          <w:r>
            <w:rPr>
              <w:sz w:val="32"/>
              <w:lang w:val="en-US"/>
            </w:rPr>
            <w:t>001</w:t>
          </w:r>
          <w:r w:rsidR="006B5FCA">
            <w:rPr>
              <w:sz w:val="32"/>
            </w:rPr>
            <w:t xml:space="preserve"> ПЭЗ</w:t>
          </w: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454" w:type="dxa"/>
          <w:tcBorders>
            <w:top w:val="nil"/>
            <w:left w:val="single" w:sz="12" w:space="0" w:color="auto"/>
            <w:bottom w:val="nil"/>
            <w:right w:val="nil"/>
          </w:tcBorders>
        </w:tcPr>
        <w:p w:rsidR="00137318" w:rsidRDefault="00137318">
          <w:pPr>
            <w:pStyle w:val="a4"/>
          </w:pPr>
        </w:p>
      </w:tc>
      <w:tc>
        <w:tcPr>
          <w:tcW w:w="51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1730" w:type="dxa"/>
          <w:gridSpan w:val="2"/>
          <w:tcBorders>
            <w:left w:val="nil"/>
            <w:bottom w:val="nil"/>
            <w:right w:val="nil"/>
          </w:tcBorders>
        </w:tcPr>
        <w:p w:rsidR="00137318" w:rsidRDefault="00137318">
          <w:pPr>
            <w:pStyle w:val="a4"/>
          </w:pPr>
        </w:p>
      </w:tc>
      <w:tc>
        <w:tcPr>
          <w:tcW w:w="708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567" w:type="dxa"/>
          <w:tcBorders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</w:pPr>
        </w:p>
      </w:tc>
      <w:tc>
        <w:tcPr>
          <w:tcW w:w="6522" w:type="dxa"/>
          <w:gridSpan w:val="8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jc w:val="center"/>
          </w:pP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  <w:r>
            <w:rPr>
              <w:sz w:val="24"/>
            </w:rPr>
            <w:t>Изм.</w:t>
          </w:r>
        </w:p>
      </w:tc>
      <w:tc>
        <w:tcPr>
          <w:tcW w:w="510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Лист.</w:t>
          </w:r>
        </w:p>
      </w:tc>
      <w:tc>
        <w:tcPr>
          <w:tcW w:w="173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№ докум.</w:t>
          </w:r>
        </w:p>
      </w:tc>
      <w:tc>
        <w:tcPr>
          <w:tcW w:w="70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Дата.</w:t>
          </w:r>
        </w:p>
      </w:tc>
      <w:tc>
        <w:tcPr>
          <w:tcW w:w="6522" w:type="dxa"/>
          <w:gridSpan w:val="8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  <w:r>
            <w:rPr>
              <w:sz w:val="24"/>
            </w:rPr>
            <w:t>Разраб.</w:t>
          </w:r>
        </w:p>
      </w:tc>
      <w:tc>
        <w:tcPr>
          <w:tcW w:w="1730" w:type="dxa"/>
          <w:gridSpan w:val="2"/>
          <w:tcBorders>
            <w:left w:val="nil"/>
            <w:right w:val="nil"/>
          </w:tcBorders>
        </w:tcPr>
        <w:p w:rsidR="00137318" w:rsidRPr="00F43A91" w:rsidRDefault="00F43A91">
          <w:pPr>
            <w:pStyle w:val="a4"/>
            <w:suppressAutoHyphens/>
            <w:ind w:left="113"/>
            <w:rPr>
              <w:sz w:val="24"/>
            </w:rPr>
          </w:pPr>
          <w:r>
            <w:rPr>
              <w:sz w:val="24"/>
            </w:rPr>
            <w:t>Балан К. А.</w:t>
          </w:r>
        </w:p>
      </w:tc>
      <w:tc>
        <w:tcPr>
          <w:tcW w:w="708" w:type="dxa"/>
          <w:tcBorders>
            <w:left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137318" w:rsidRPr="006077D6" w:rsidRDefault="006077D6" w:rsidP="006077D6">
          <w:pPr>
            <w:pStyle w:val="a4"/>
            <w:jc w:val="center"/>
            <w:rPr>
              <w:sz w:val="16"/>
              <w:lang w:val="en-US"/>
            </w:rPr>
          </w:pPr>
          <w:r w:rsidRPr="006077D6">
            <w:rPr>
              <w:sz w:val="22"/>
              <w:lang w:val="en-US"/>
            </w:rPr>
            <w:t>28.11</w:t>
          </w:r>
        </w:p>
      </w:tc>
      <w:tc>
        <w:tcPr>
          <w:tcW w:w="3686" w:type="dxa"/>
          <w:gridSpan w:val="3"/>
          <w:vMerge w:val="restart"/>
          <w:tcBorders>
            <w:left w:val="nil"/>
            <w:bottom w:val="nil"/>
            <w:right w:val="nil"/>
          </w:tcBorders>
          <w:vAlign w:val="center"/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Перечень элементов</w:t>
          </w:r>
        </w:p>
      </w:tc>
      <w:tc>
        <w:tcPr>
          <w:tcW w:w="851" w:type="dxa"/>
          <w:gridSpan w:val="3"/>
          <w:tcBorders>
            <w:left w:val="single" w:sz="12" w:space="0" w:color="auto"/>
            <w:bottom w:val="single" w:sz="12" w:space="0" w:color="auto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Лит.</w:t>
          </w: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Лист</w:t>
          </w:r>
        </w:p>
      </w:tc>
      <w:tc>
        <w:tcPr>
          <w:tcW w:w="1134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Листов</w:t>
          </w: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  <w:r>
            <w:rPr>
              <w:sz w:val="24"/>
            </w:rPr>
            <w:t>Пров.</w:t>
          </w:r>
        </w:p>
      </w:tc>
      <w:tc>
        <w:tcPr>
          <w:tcW w:w="1730" w:type="dxa"/>
          <w:gridSpan w:val="2"/>
          <w:tcBorders>
            <w:left w:val="nil"/>
            <w:right w:val="nil"/>
          </w:tcBorders>
        </w:tcPr>
        <w:p w:rsidR="00137318" w:rsidRDefault="008B24B9">
          <w:pPr>
            <w:pStyle w:val="a4"/>
            <w:suppressAutoHyphens/>
            <w:ind w:left="113"/>
            <w:rPr>
              <w:sz w:val="24"/>
            </w:rPr>
          </w:pPr>
          <w:r>
            <w:rPr>
              <w:sz w:val="24"/>
            </w:rPr>
            <w:t>Рыжикова Т.А.</w:t>
          </w:r>
        </w:p>
      </w:tc>
      <w:tc>
        <w:tcPr>
          <w:tcW w:w="708" w:type="dxa"/>
          <w:tcBorders>
            <w:left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3686" w:type="dxa"/>
          <w:gridSpan w:val="3"/>
          <w:vMerge/>
          <w:tcBorders>
            <w:top w:val="nil"/>
            <w:left w:val="nil"/>
            <w:bottom w:val="nil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  <w:tc>
        <w:tcPr>
          <w:tcW w:w="283" w:type="dxa"/>
          <w:tcBorders>
            <w:left w:val="single" w:sz="12" w:space="0" w:color="auto"/>
            <w:bottom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285" w:type="dxa"/>
          <w:tcBorders>
            <w:bottom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283" w:type="dxa"/>
          <w:tcBorders>
            <w:bottom w:val="single" w:sz="12" w:space="0" w:color="auto"/>
            <w:right w:val="nil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FD3B50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</w:p>
      </w:tc>
      <w:tc>
        <w:tcPr>
          <w:tcW w:w="1134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AD09D1">
          <w:pPr>
            <w:pStyle w:val="a4"/>
            <w:jc w:val="center"/>
            <w:rPr>
              <w:sz w:val="24"/>
            </w:rPr>
          </w:pPr>
          <w:r>
            <w:rPr>
              <w:snapToGrid w:val="0"/>
              <w:sz w:val="24"/>
            </w:rPr>
            <w:t>1</w:t>
          </w: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964" w:type="dxa"/>
          <w:gridSpan w:val="2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1730" w:type="dxa"/>
          <w:gridSpan w:val="2"/>
          <w:tcBorders>
            <w:left w:val="nil"/>
            <w:right w:val="nil"/>
          </w:tcBorders>
        </w:tcPr>
        <w:p w:rsidR="00137318" w:rsidRDefault="00137318">
          <w:pPr>
            <w:pStyle w:val="a4"/>
            <w:suppressAutoHyphens/>
            <w:ind w:left="113"/>
            <w:rPr>
              <w:sz w:val="24"/>
            </w:rPr>
          </w:pPr>
        </w:p>
      </w:tc>
      <w:tc>
        <w:tcPr>
          <w:tcW w:w="708" w:type="dxa"/>
          <w:tcBorders>
            <w:left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3686" w:type="dxa"/>
          <w:gridSpan w:val="3"/>
          <w:vMerge/>
          <w:tcBorders>
            <w:top w:val="nil"/>
            <w:left w:val="nil"/>
            <w:bottom w:val="nil"/>
            <w:right w:val="nil"/>
          </w:tcBorders>
        </w:tcPr>
        <w:p w:rsidR="00137318" w:rsidRDefault="00137318">
          <w:pPr>
            <w:pStyle w:val="a4"/>
            <w:spacing w:line="280" w:lineRule="exact"/>
            <w:jc w:val="center"/>
            <w:rPr>
              <w:sz w:val="24"/>
            </w:rPr>
          </w:pPr>
        </w:p>
      </w:tc>
      <w:tc>
        <w:tcPr>
          <w:tcW w:w="2836" w:type="dxa"/>
          <w:gridSpan w:val="5"/>
          <w:vMerge w:val="restart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964" w:type="dxa"/>
          <w:gridSpan w:val="2"/>
          <w:tcBorders>
            <w:top w:val="nil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  <w:r>
            <w:rPr>
              <w:sz w:val="24"/>
            </w:rPr>
            <w:t>Н.контр.</w:t>
          </w:r>
        </w:p>
      </w:tc>
      <w:tc>
        <w:tcPr>
          <w:tcW w:w="1730" w:type="dxa"/>
          <w:gridSpan w:val="2"/>
          <w:tcBorders>
            <w:left w:val="nil"/>
            <w:bottom w:val="nil"/>
            <w:right w:val="nil"/>
          </w:tcBorders>
        </w:tcPr>
        <w:p w:rsidR="00137318" w:rsidRDefault="00137318">
          <w:pPr>
            <w:pStyle w:val="a4"/>
            <w:suppressAutoHyphens/>
            <w:ind w:left="113"/>
            <w:rPr>
              <w:sz w:val="24"/>
            </w:rPr>
          </w:pPr>
        </w:p>
      </w:tc>
      <w:tc>
        <w:tcPr>
          <w:tcW w:w="708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567" w:type="dxa"/>
          <w:tcBorders>
            <w:left w:val="nil"/>
            <w:bottom w:val="single" w:sz="6" w:space="0" w:color="auto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3686" w:type="dxa"/>
          <w:gridSpan w:val="3"/>
          <w:vMerge/>
          <w:tcBorders>
            <w:top w:val="nil"/>
            <w:left w:val="nil"/>
            <w:bottom w:val="nil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  <w:tc>
        <w:tcPr>
          <w:tcW w:w="2836" w:type="dxa"/>
          <w:gridSpan w:val="5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</w:tr>
    <w:tr w:rsidR="00137318" w:rsidTr="008B24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96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  <w:r>
            <w:rPr>
              <w:sz w:val="24"/>
            </w:rPr>
            <w:t>Утв.</w:t>
          </w:r>
        </w:p>
      </w:tc>
      <w:tc>
        <w:tcPr>
          <w:tcW w:w="1730" w:type="dxa"/>
          <w:gridSpan w:val="2"/>
          <w:tcBorders>
            <w:left w:val="nil"/>
            <w:bottom w:val="nil"/>
            <w:right w:val="nil"/>
          </w:tcBorders>
        </w:tcPr>
        <w:p w:rsidR="00137318" w:rsidRDefault="00137318">
          <w:pPr>
            <w:pStyle w:val="a4"/>
            <w:suppressAutoHyphens/>
            <w:ind w:left="113"/>
            <w:rPr>
              <w:sz w:val="24"/>
            </w:rPr>
          </w:pPr>
        </w:p>
      </w:tc>
      <w:tc>
        <w:tcPr>
          <w:tcW w:w="708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ind w:left="113"/>
            <w:rPr>
              <w:sz w:val="24"/>
            </w:rPr>
          </w:pPr>
        </w:p>
      </w:tc>
      <w:tc>
        <w:tcPr>
          <w:tcW w:w="3686" w:type="dxa"/>
          <w:gridSpan w:val="3"/>
          <w:vMerge/>
          <w:tcBorders>
            <w:top w:val="nil"/>
            <w:left w:val="nil"/>
            <w:bottom w:val="nil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  <w:tc>
        <w:tcPr>
          <w:tcW w:w="2836" w:type="dxa"/>
          <w:gridSpan w:val="5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</w:tr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80"/>
      </w:trPr>
      <w:tc>
        <w:tcPr>
          <w:tcW w:w="1985" w:type="dxa"/>
          <w:gridSpan w:val="3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2268" w:type="dxa"/>
          <w:gridSpan w:val="4"/>
          <w:tcBorders>
            <w:top w:val="single" w:sz="12" w:space="0" w:color="auto"/>
            <w:left w:val="nil"/>
            <w:bottom w:val="nil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</w:p>
      </w:tc>
      <w:tc>
        <w:tcPr>
          <w:tcW w:w="198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1985" w:type="dxa"/>
          <w:gridSpan w:val="3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  <w:tc>
        <w:tcPr>
          <w:tcW w:w="2268" w:type="dxa"/>
          <w:gridSpan w:val="3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pStyle w:val="a4"/>
            <w:rPr>
              <w:sz w:val="24"/>
            </w:rPr>
          </w:pPr>
        </w:p>
      </w:tc>
    </w:tr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0"/>
      </w:trPr>
      <w:tc>
        <w:tcPr>
          <w:tcW w:w="19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Инв.№ подп.</w:t>
          </w:r>
        </w:p>
      </w:tc>
      <w:tc>
        <w:tcPr>
          <w:tcW w:w="2268" w:type="dxa"/>
          <w:gridSpan w:val="4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Подп. и дата</w:t>
          </w:r>
        </w:p>
      </w:tc>
      <w:tc>
        <w:tcPr>
          <w:tcW w:w="19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Взам. Инв. №</w:t>
          </w:r>
        </w:p>
      </w:tc>
      <w:tc>
        <w:tcPr>
          <w:tcW w:w="1985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Инв. № дубл.</w:t>
          </w:r>
        </w:p>
      </w:tc>
      <w:tc>
        <w:tcPr>
          <w:tcW w:w="2268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pStyle w:val="a4"/>
            <w:jc w:val="center"/>
            <w:rPr>
              <w:sz w:val="24"/>
            </w:rPr>
          </w:pPr>
          <w:r>
            <w:rPr>
              <w:sz w:val="24"/>
            </w:rPr>
            <w:t>Подп. и дата</w:t>
          </w:r>
        </w:p>
      </w:tc>
    </w:tr>
  </w:tbl>
  <w:p w:rsidR="00137318" w:rsidRDefault="001373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B50" w:rsidRDefault="00FD3B50">
      <w:r>
        <w:separator/>
      </w:r>
    </w:p>
  </w:footnote>
  <w:footnote w:type="continuationSeparator" w:id="0">
    <w:p w:rsidR="00FD3B50" w:rsidRDefault="00FD3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D6" w:rsidRDefault="006077D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4"/>
      <w:gridCol w:w="1134"/>
      <w:gridCol w:w="6237"/>
      <w:gridCol w:w="567"/>
      <w:gridCol w:w="2098"/>
    </w:tblGrid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920"/>
        <w:jc w:val="center"/>
      </w:trPr>
      <w:tc>
        <w:tcPr>
          <w:tcW w:w="454" w:type="dxa"/>
        </w:tcPr>
        <w:p w:rsidR="00137318" w:rsidRDefault="00137318"/>
        <w:p w:rsidR="00137318" w:rsidRDefault="00137318">
          <w:pPr>
            <w:jc w:val="center"/>
          </w:pPr>
          <w:r>
            <w:t xml:space="preserve"> </w:t>
          </w:r>
          <w:r>
            <w:object w:dxaOrig="173" w:dyaOrig="4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.4pt;height:23.4pt" o:ole="">
                <v:imagedata r:id="rId1" o:title=""/>
              </v:shape>
              <o:OLEObject Type="Embed" ProgID="MSWordArt.2" ShapeID="_x0000_i1026" DrawAspect="Content" ObjectID="_1795017478" r:id="rId2">
                <o:FieldCodes>\s</o:FieldCodes>
              </o:OLEObject>
            </w:object>
          </w:r>
        </w:p>
      </w:tc>
      <w:tc>
        <w:tcPr>
          <w:tcW w:w="1134" w:type="dxa"/>
        </w:tcPr>
        <w:p w:rsidR="00137318" w:rsidRDefault="00137318">
          <w:pPr>
            <w:rPr>
              <w:sz w:val="16"/>
            </w:rPr>
          </w:pPr>
        </w:p>
        <w:p w:rsidR="00137318" w:rsidRDefault="00137318">
          <w:r>
            <w:t xml:space="preserve"> </w:t>
          </w:r>
          <w:r>
            <w:rPr>
              <w:sz w:val="24"/>
            </w:rPr>
            <w:t xml:space="preserve"> </w:t>
          </w:r>
          <w:r>
            <w:rPr>
              <w:sz w:val="24"/>
            </w:rPr>
            <w:object w:dxaOrig="173" w:dyaOrig="355">
              <v:shape id="_x0000_i1027" type="#_x0000_t75" style="width:8.4pt;height:18pt" o:ole="">
                <v:imagedata r:id="rId3" o:title=""/>
              </v:shape>
              <o:OLEObject Type="Embed" ProgID="MSWordArt.2" ShapeID="_x0000_i1027" DrawAspect="Content" ObjectID="_1795017479" r:id="rId4">
                <o:FieldCodes>\s</o:FieldCodes>
              </o:OLEObject>
            </w:object>
          </w:r>
        </w:p>
      </w:tc>
      <w:tc>
        <w:tcPr>
          <w:tcW w:w="6237" w:type="dxa"/>
          <w:vAlign w:val="center"/>
        </w:tcPr>
        <w:p w:rsidR="00137318" w:rsidRDefault="00137318">
          <w:pPr>
            <w:pStyle w:val="1"/>
          </w:pPr>
          <w:r>
            <w:t>Наименование</w:t>
          </w:r>
        </w:p>
      </w:tc>
      <w:tc>
        <w:tcPr>
          <w:tcW w:w="567" w:type="dxa"/>
        </w:tcPr>
        <w:p w:rsidR="00137318" w:rsidRDefault="00137318">
          <w:pPr>
            <w:jc w:val="center"/>
            <w:rPr>
              <w:sz w:val="12"/>
            </w:rPr>
          </w:pPr>
        </w:p>
        <w:p w:rsidR="00137318" w:rsidRDefault="00137318">
          <w:pPr>
            <w:jc w:val="center"/>
            <w:rPr>
              <w:sz w:val="24"/>
            </w:rPr>
          </w:pPr>
          <w:r>
            <w:rPr>
              <w:sz w:val="24"/>
            </w:rPr>
            <w:object w:dxaOrig="173" w:dyaOrig="423">
              <v:shape id="_x0000_i1028" type="#_x0000_t75" style="width:8.4pt;height:21pt" o:ole="">
                <v:imagedata r:id="rId5" o:title=""/>
              </v:shape>
              <o:OLEObject Type="Embed" ProgID="MSWordArt.2" ShapeID="_x0000_i1028" DrawAspect="Content" ObjectID="_1795017480" r:id="rId6">
                <o:FieldCodes>\s</o:FieldCodes>
              </o:OLEObject>
            </w:object>
          </w:r>
        </w:p>
      </w:tc>
      <w:tc>
        <w:tcPr>
          <w:tcW w:w="2098" w:type="dxa"/>
        </w:tcPr>
        <w:p w:rsidR="00137318" w:rsidRDefault="00137318">
          <w:pPr>
            <w:jc w:val="center"/>
            <w:rPr>
              <w:sz w:val="24"/>
            </w:rPr>
          </w:pPr>
        </w:p>
        <w:p w:rsidR="00137318" w:rsidRDefault="00137318">
          <w:pPr>
            <w:jc w:val="center"/>
            <w:rPr>
              <w:sz w:val="24"/>
            </w:rPr>
          </w:pPr>
          <w:r>
            <w:rPr>
              <w:sz w:val="24"/>
            </w:rPr>
            <w:t>Примеч.</w:t>
          </w:r>
        </w:p>
      </w:tc>
    </w:tr>
  </w:tbl>
  <w:p w:rsidR="00137318" w:rsidRDefault="00137318">
    <w:pPr>
      <w:pStyle w:val="a3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4"/>
      <w:gridCol w:w="1134"/>
      <w:gridCol w:w="3628"/>
      <w:gridCol w:w="2609"/>
      <w:gridCol w:w="567"/>
      <w:gridCol w:w="2098"/>
    </w:tblGrid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280"/>
      </w:trPr>
      <w:tc>
        <w:tcPr>
          <w:tcW w:w="5216" w:type="dxa"/>
          <w:gridSpan w:val="3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137318" w:rsidRDefault="00137318">
          <w:pPr>
            <w:jc w:val="center"/>
          </w:pPr>
          <w:r>
            <w:rPr>
              <w:sz w:val="24"/>
            </w:rPr>
            <w:t>Справ. №</w:t>
          </w:r>
        </w:p>
      </w:tc>
      <w:tc>
        <w:tcPr>
          <w:tcW w:w="5274" w:type="dxa"/>
          <w:gridSpan w:val="3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137318" w:rsidRDefault="00137318">
          <w:pPr>
            <w:jc w:val="center"/>
            <w:rPr>
              <w:sz w:val="24"/>
            </w:rPr>
          </w:pPr>
          <w:r>
            <w:rPr>
              <w:sz w:val="24"/>
            </w:rPr>
            <w:t>Перв. примен.</w:t>
          </w:r>
        </w:p>
      </w:tc>
    </w:tr>
    <w:tr w:rsidR="0013731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380"/>
      </w:trPr>
      <w:tc>
        <w:tcPr>
          <w:tcW w:w="521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37318" w:rsidRDefault="00137318"/>
      </w:tc>
      <w:tc>
        <w:tcPr>
          <w:tcW w:w="5274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137318" w:rsidRDefault="00137318">
          <w:pPr>
            <w:jc w:val="center"/>
          </w:pPr>
          <w:r>
            <w:rPr>
              <w:sz w:val="28"/>
            </w:rPr>
            <w:t>ЛКЖС468332.004</w:t>
          </w:r>
        </w:p>
      </w:tc>
    </w:tr>
    <w:tr w:rsidR="00137318">
      <w:tblPrEx>
        <w:jc w:val="center"/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800"/>
        <w:jc w:val="center"/>
      </w:trPr>
      <w:tc>
        <w:tcPr>
          <w:tcW w:w="454" w:type="dxa"/>
          <w:tcBorders>
            <w:left w:val="single" w:sz="12" w:space="0" w:color="auto"/>
            <w:bottom w:val="single" w:sz="12" w:space="0" w:color="auto"/>
          </w:tcBorders>
        </w:tcPr>
        <w:p w:rsidR="00137318" w:rsidRDefault="00137318">
          <w:pPr>
            <w:jc w:val="center"/>
          </w:pPr>
          <w:r>
            <w:t xml:space="preserve"> </w:t>
          </w:r>
        </w:p>
        <w:p w:rsidR="00137318" w:rsidRDefault="00137318">
          <w:pPr>
            <w:jc w:val="center"/>
          </w:pPr>
          <w:r>
            <w:object w:dxaOrig="173" w:dyaOrig="4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.4pt;height:23.4pt" o:ole="">
                <v:imagedata r:id="rId1" o:title=""/>
              </v:shape>
              <o:OLEObject Type="Embed" ProgID="MSWordArt.2" ShapeID="_x0000_i1025" DrawAspect="Content" ObjectID="_1795017481" r:id="rId2">
                <o:FieldCodes>\s</o:FieldCodes>
              </o:OLEObject>
            </w:object>
          </w:r>
        </w:p>
      </w:tc>
      <w:tc>
        <w:tcPr>
          <w:tcW w:w="1134" w:type="dxa"/>
          <w:tcBorders>
            <w:bottom w:val="single" w:sz="12" w:space="0" w:color="auto"/>
          </w:tcBorders>
        </w:tcPr>
        <w:p w:rsidR="00137318" w:rsidRDefault="00137318">
          <w:pPr>
            <w:rPr>
              <w:sz w:val="16"/>
            </w:rPr>
          </w:pPr>
        </w:p>
        <w:p w:rsidR="00137318" w:rsidRDefault="00137318">
          <w:pPr>
            <w:jc w:val="center"/>
          </w:pPr>
          <w:r>
            <w:t xml:space="preserve"> </w:t>
          </w:r>
          <w:r>
            <w:rPr>
              <w:sz w:val="24"/>
            </w:rPr>
            <w:t xml:space="preserve"> Поз.</w:t>
          </w:r>
        </w:p>
      </w:tc>
      <w:tc>
        <w:tcPr>
          <w:tcW w:w="6237" w:type="dxa"/>
          <w:gridSpan w:val="2"/>
          <w:tcBorders>
            <w:bottom w:val="single" w:sz="12" w:space="0" w:color="auto"/>
          </w:tcBorders>
          <w:vAlign w:val="center"/>
        </w:tcPr>
        <w:p w:rsidR="00137318" w:rsidRDefault="00137318">
          <w:pPr>
            <w:pStyle w:val="1"/>
          </w:pPr>
          <w:r>
            <w:t>Наименование</w:t>
          </w:r>
        </w:p>
      </w:tc>
      <w:tc>
        <w:tcPr>
          <w:tcW w:w="567" w:type="dxa"/>
          <w:tcBorders>
            <w:bottom w:val="single" w:sz="12" w:space="0" w:color="auto"/>
          </w:tcBorders>
        </w:tcPr>
        <w:p w:rsidR="00137318" w:rsidRDefault="00137318">
          <w:pPr>
            <w:jc w:val="center"/>
            <w:rPr>
              <w:sz w:val="12"/>
            </w:rPr>
          </w:pPr>
        </w:p>
        <w:p w:rsidR="00137318" w:rsidRDefault="00137318">
          <w:pPr>
            <w:jc w:val="center"/>
            <w:rPr>
              <w:sz w:val="24"/>
            </w:rPr>
          </w:pPr>
          <w:r>
            <w:rPr>
              <w:sz w:val="24"/>
            </w:rPr>
            <w:object w:dxaOrig="173" w:dyaOrig="423">
              <v:shape id="_x0000_i1029" type="#_x0000_t75" style="width:8.4pt;height:21pt" o:ole="">
                <v:imagedata r:id="rId3" o:title=""/>
              </v:shape>
              <o:OLEObject Type="Embed" ProgID="MSWordArt.2" ShapeID="_x0000_i1029" DrawAspect="Content" ObjectID="_1795017482" r:id="rId4">
                <o:FieldCodes>\s</o:FieldCodes>
              </o:OLEObject>
            </w:object>
          </w:r>
        </w:p>
      </w:tc>
      <w:tc>
        <w:tcPr>
          <w:tcW w:w="2098" w:type="dxa"/>
          <w:tcBorders>
            <w:bottom w:val="single" w:sz="12" w:space="0" w:color="auto"/>
            <w:right w:val="single" w:sz="12" w:space="0" w:color="auto"/>
          </w:tcBorders>
        </w:tcPr>
        <w:p w:rsidR="00137318" w:rsidRDefault="00137318">
          <w:pPr>
            <w:jc w:val="center"/>
            <w:rPr>
              <w:sz w:val="24"/>
            </w:rPr>
          </w:pPr>
        </w:p>
        <w:p w:rsidR="00137318" w:rsidRDefault="00137318">
          <w:pPr>
            <w:jc w:val="center"/>
            <w:rPr>
              <w:sz w:val="24"/>
            </w:rPr>
          </w:pPr>
          <w:r>
            <w:rPr>
              <w:sz w:val="24"/>
            </w:rPr>
            <w:t>Примеч.</w:t>
          </w:r>
        </w:p>
      </w:tc>
    </w:tr>
  </w:tbl>
  <w:p w:rsidR="00137318" w:rsidRDefault="00137318">
    <w:pPr>
      <w:rPr>
        <w:sz w:val="2"/>
      </w:rPr>
    </w:pPr>
  </w:p>
  <w:p w:rsidR="00137318" w:rsidRDefault="00137318">
    <w:pPr>
      <w:pStyle w:val="a3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5C"/>
    <w:rsid w:val="00052757"/>
    <w:rsid w:val="0007333A"/>
    <w:rsid w:val="000A7E23"/>
    <w:rsid w:val="000E069E"/>
    <w:rsid w:val="000E6494"/>
    <w:rsid w:val="000F7A08"/>
    <w:rsid w:val="00137318"/>
    <w:rsid w:val="00151477"/>
    <w:rsid w:val="001A5ADF"/>
    <w:rsid w:val="001C0E65"/>
    <w:rsid w:val="002024CE"/>
    <w:rsid w:val="002248CC"/>
    <w:rsid w:val="002658E4"/>
    <w:rsid w:val="002747AC"/>
    <w:rsid w:val="002C0A9D"/>
    <w:rsid w:val="002E54A3"/>
    <w:rsid w:val="00317285"/>
    <w:rsid w:val="00392775"/>
    <w:rsid w:val="003941B1"/>
    <w:rsid w:val="00474ECB"/>
    <w:rsid w:val="004C4F56"/>
    <w:rsid w:val="00507EEA"/>
    <w:rsid w:val="0052506D"/>
    <w:rsid w:val="0053413D"/>
    <w:rsid w:val="005A1AC2"/>
    <w:rsid w:val="005E1F9C"/>
    <w:rsid w:val="006012B7"/>
    <w:rsid w:val="006077D6"/>
    <w:rsid w:val="00620D60"/>
    <w:rsid w:val="00656FD1"/>
    <w:rsid w:val="006B3A43"/>
    <w:rsid w:val="006B5FCA"/>
    <w:rsid w:val="006C5957"/>
    <w:rsid w:val="006D3AF0"/>
    <w:rsid w:val="00703DCE"/>
    <w:rsid w:val="00773A94"/>
    <w:rsid w:val="00785493"/>
    <w:rsid w:val="007B4D6C"/>
    <w:rsid w:val="007F73CE"/>
    <w:rsid w:val="008262DE"/>
    <w:rsid w:val="00852BE0"/>
    <w:rsid w:val="00881324"/>
    <w:rsid w:val="008B24B9"/>
    <w:rsid w:val="009059D2"/>
    <w:rsid w:val="00913C7A"/>
    <w:rsid w:val="00936273"/>
    <w:rsid w:val="009E2781"/>
    <w:rsid w:val="009E5DD2"/>
    <w:rsid w:val="00A1217A"/>
    <w:rsid w:val="00A3439A"/>
    <w:rsid w:val="00AC59B1"/>
    <w:rsid w:val="00AD09D1"/>
    <w:rsid w:val="00AF5F8C"/>
    <w:rsid w:val="00B3006A"/>
    <w:rsid w:val="00B31A30"/>
    <w:rsid w:val="00B33B94"/>
    <w:rsid w:val="00B67E7B"/>
    <w:rsid w:val="00B74080"/>
    <w:rsid w:val="00B740B5"/>
    <w:rsid w:val="00BC3568"/>
    <w:rsid w:val="00BC3682"/>
    <w:rsid w:val="00BE412C"/>
    <w:rsid w:val="00BE6592"/>
    <w:rsid w:val="00BF1922"/>
    <w:rsid w:val="00C177A9"/>
    <w:rsid w:val="00C2295C"/>
    <w:rsid w:val="00C242A2"/>
    <w:rsid w:val="00CD051D"/>
    <w:rsid w:val="00CE7E3F"/>
    <w:rsid w:val="00D15D2D"/>
    <w:rsid w:val="00D32673"/>
    <w:rsid w:val="00DE0F6A"/>
    <w:rsid w:val="00DE22B4"/>
    <w:rsid w:val="00E1498E"/>
    <w:rsid w:val="00E36211"/>
    <w:rsid w:val="00E9341D"/>
    <w:rsid w:val="00ED06E0"/>
    <w:rsid w:val="00EF2230"/>
    <w:rsid w:val="00EF3025"/>
    <w:rsid w:val="00F21394"/>
    <w:rsid w:val="00F35E29"/>
    <w:rsid w:val="00F43A91"/>
    <w:rsid w:val="00F62CC7"/>
    <w:rsid w:val="00F71ED9"/>
    <w:rsid w:val="00F81411"/>
    <w:rsid w:val="00F87B96"/>
    <w:rsid w:val="00FB0DBB"/>
    <w:rsid w:val="00FC3EFD"/>
    <w:rsid w:val="00FC7141"/>
    <w:rsid w:val="00FD3B50"/>
    <w:rsid w:val="00FD6D20"/>
    <w:rsid w:val="00F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D6D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character" w:customStyle="1" w:styleId="30">
    <w:name w:val="Заголовок 3 Знак"/>
    <w:link w:val="3"/>
    <w:semiHidden/>
    <w:rsid w:val="00FD6D20"/>
    <w:rPr>
      <w:rFonts w:ascii="Cambria" w:eastAsia="Times New Roman" w:hAnsi="Cambria" w:cs="Times New Roman"/>
      <w:b/>
      <w:bCs/>
      <w:sz w:val="26"/>
      <w:szCs w:val="26"/>
    </w:rPr>
  </w:style>
  <w:style w:type="character" w:styleId="a6">
    <w:name w:val="Hyperlink"/>
    <w:rsid w:val="002658E4"/>
    <w:rPr>
      <w:color w:val="0563C1"/>
      <w:u w:val="single"/>
    </w:rPr>
  </w:style>
  <w:style w:type="character" w:customStyle="1" w:styleId="a7">
    <w:name w:val="Неразрешенное упоминание"/>
    <w:uiPriority w:val="99"/>
    <w:semiHidden/>
    <w:unhideWhenUsed/>
    <w:rsid w:val="002658E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D6D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character" w:customStyle="1" w:styleId="30">
    <w:name w:val="Заголовок 3 Знак"/>
    <w:link w:val="3"/>
    <w:semiHidden/>
    <w:rsid w:val="00FD6D20"/>
    <w:rPr>
      <w:rFonts w:ascii="Cambria" w:eastAsia="Times New Roman" w:hAnsi="Cambria" w:cs="Times New Roman"/>
      <w:b/>
      <w:bCs/>
      <w:sz w:val="26"/>
      <w:szCs w:val="26"/>
    </w:rPr>
  </w:style>
  <w:style w:type="character" w:styleId="a6">
    <w:name w:val="Hyperlink"/>
    <w:rsid w:val="002658E4"/>
    <w:rPr>
      <w:color w:val="0563C1"/>
      <w:u w:val="single"/>
    </w:rPr>
  </w:style>
  <w:style w:type="character" w:customStyle="1" w:styleId="a7">
    <w:name w:val="Неразрешенное упоминание"/>
    <w:uiPriority w:val="99"/>
    <w:semiHidden/>
    <w:unhideWhenUsed/>
    <w:rsid w:val="00265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6" Type="http://schemas.openxmlformats.org/officeDocument/2006/relationships/oleObject" Target="embeddings/oleObject3.bin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4.bin"/><Relationship Id="rId1" Type="http://schemas.openxmlformats.org/officeDocument/2006/relationships/image" Target="media/image1.wmf"/><Relationship Id="rId4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PLISTCREATOR\Blank_SCH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7936-4F1E-4935-9773-51D6F9FF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Blank_SCH.doc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Microsoft Corporation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creator>Tookin</dc:creator>
  <cp:lastModifiedBy>Microsoft Office</cp:lastModifiedBy>
  <cp:revision>2</cp:revision>
  <cp:lastPrinted>2003-10-16T08:08:00Z</cp:lastPrinted>
  <dcterms:created xsi:type="dcterms:W3CDTF">2024-12-06T16:12:00Z</dcterms:created>
  <dcterms:modified xsi:type="dcterms:W3CDTF">2024-12-06T16:12:00Z</dcterms:modified>
</cp:coreProperties>
</file>